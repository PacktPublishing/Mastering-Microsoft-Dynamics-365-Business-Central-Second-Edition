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6C8A9113-7F1F-4A2B-8B7B-440971828DA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6C8A9113-7F1F-4A2B-8B7B-440971828DA4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6C8A9113-7F1F-4A2B-8B7B-440971828DA4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6C8A9113-7F1F-4A2B-8B7B-440971828DA4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6C8A9113-7F1F-4A2B-8B7B-440971828DA4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6C8A9113-7F1F-4A2B-8B7B-440971828DA4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6C8A9113-7F1F-4A2B-8B7B-440971828DA4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6C8A9113-7F1F-4A2B-8B7B-440971828DA4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6C8A9113-7F1F-4A2B-8B7B-440971828DA4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6C8A9113-7F1F-4A2B-8B7B-440971828DA4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6C8A9113-7F1F-4A2B-8B7B-440971828DA4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6C8A9113-7F1F-4A2B-8B7B-440971828DA4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6C8A9113-7F1F-4A2B-8B7B-440971828DA4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00000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6C8A9113-7F1F-4A2B-8B7B-440971828DA4}"/>
                <w:text/>
              </w:sdtPr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6C8A9113-7F1F-4A2B-8B7B-440971828DA4}"/>
                <w:text/>
              </w:sdtPr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tc>
          <w:tcPr>
            <w:tcW w:w="2889" w:type="pct"/>
          </w:tcPr>
          <w:p w:rsidRPr="00456AFC" w:rsidR="00676789" w:rsidP="00676789" w:rsidRDefault="00000000" w14:paraId="6331BE42" w14:textId="03B0F072">
            <w:pPr>
              <w:pStyle w:val="NoSpacing"/>
            </w:pPr>
            <w:sdt>
              <w:sdtPr>
                <w:rPr>
                  <w:color w:val="000000" w:themeColor="text1"/>
                </w:rPr>
                <w:alias w:val="#Nav: /Header/CustomerCategory_PKT_Lbl"/>
                <w:tag w:val="#Nav: Standard_Sales_Order_Conf/1305"/>
                <w:id w:val="2124574864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CustomerCategory_PKT_Lbl[1]" w:storeItemID="{6C8A9113-7F1F-4A2B-8B7B-440971828DA4}"/>
                <w:text/>
              </w:sdtPr>
              <w:sdtContent>
                <w:proofErr w:type="spellStart"/>
                <w:r w:rsidRPr="00A06DBB" w:rsidR="00A06DBB">
                  <w:rPr>
                    <w:color w:val="000000" w:themeColor="text1"/>
                  </w:rPr>
                  <w:t>CustomerCategory_PKT_Lbl</w:t>
                </w:r>
                <w:proofErr w:type="spellEnd"/>
              </w:sdtContent>
            </w:sdt>
            <w:r w:rsidRPr="00A06DBB" w:rsidR="000D4DAA">
              <w:rPr>
                <w:color w:val="000000" w:themeColor="text1"/>
              </w:rPr>
              <w:t xml:space="preserve"> </w:t>
            </w:r>
            <w:r w:rsidRPr="00A06DBB" w:rsidR="006C7E80">
              <w:rPr>
                <w:color w:val="000000" w:themeColor="text1"/>
              </w:rPr>
              <w:t xml:space="preserve">: </w:t>
            </w:r>
            <w:sdt>
              <w:sdtPr>
                <w:rPr>
                  <w:color w:val="000000" w:themeColor="text1"/>
                </w:rPr>
                <w:alias w:val="#Nav: /Header/CustomerCategory_PKT"/>
                <w:tag w:val="#Nav: Standard_Sales_Order_Conf/1305"/>
                <w:id w:val="-1387253158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CustomerCategory_PKT[1]" w:storeItemID="{6C8A9113-7F1F-4A2B-8B7B-440971828DA4}"/>
                <w:text/>
              </w:sdtPr>
              <w:sdtContent>
                <w:proofErr w:type="spellStart"/>
                <w:r w:rsidRPr="00A06DBB" w:rsidR="000D4DAA">
                  <w:rPr>
                    <w:color w:val="000000" w:themeColor="text1"/>
                  </w:rPr>
                  <w:t>CustomerCategory_PKT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6C8A9113-7F1F-4A2B-8B7B-440971828DA4}"/>
            <w:text/>
          </w:sdtPr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6C8A9113-7F1F-4A2B-8B7B-440971828DA4}"/>
            <w:text/>
          </w:sdtPr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6C8A9113-7F1F-4A2B-8B7B-440971828DA4}"/>
            <w:text/>
          </w:sdtPr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6C8A9113-7F1F-4A2B-8B7B-440971828DA4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6C8A9113-7F1F-4A2B-8B7B-440971828DA4}"/>
            <w:text/>
          </w:sdtPr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6C8A9113-7F1F-4A2B-8B7B-440971828DA4}"/>
            <w:text/>
          </w:sdtPr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6C8A9113-7F1F-4A2B-8B7B-440971828DA4}"/>
            <w:text/>
          </w:sdtPr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6C8A9113-7F1F-4A2B-8B7B-440971828DA4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6C8A9113-7F1F-4A2B-8B7B-440971828DA4}"/>
        <w15:repeatingSection/>
      </w:sdtPr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6C8A9113-7F1F-4A2B-8B7B-440971828DA4}"/>
                <w:text/>
              </w:sdtPr>
              <w:sdtContent>
                <w:p w:rsidR="00654762" w:rsidP="00A06DBB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6C8A9113-7F1F-4A2B-8B7B-440971828DA4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6C8A9113-7F1F-4A2B-8B7B-440971828DA4}"/>
            <w:text/>
          </w:sdtPr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6C8A9113-7F1F-4A2B-8B7B-440971828DA4}"/>
            <w:text/>
          </w:sdtPr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6C8A9113-7F1F-4A2B-8B7B-440971828DA4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6C8A9113-7F1F-4A2B-8B7B-440971828DA4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6C8A9113-7F1F-4A2B-8B7B-440971828DA4}"/>
            <w:text/>
          </w:sdt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6C8A9113-7F1F-4A2B-8B7B-440971828DA4}"/>
          <w15:repeatingSection/>
        </w:sdtPr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6C8A9113-7F1F-4A2B-8B7B-440971828DA4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8350A8" w:rsidR="008350A8" w:rsidP="00A06DBB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6C8A9113-7F1F-4A2B-8B7B-440971828DA4}"/>
                    <w:text/>
                  </w:sdtPr>
                  <w:sdtContent>
                    <w:tc>
                      <w:tcPr>
                        <w:tcW w:w="2732" w:type="dxa"/>
                      </w:tcPr>
                      <w:p w:rsidRPr="008350A8" w:rsidR="008350A8" w:rsidP="00A06DBB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6C8A9113-7F1F-4A2B-8B7B-440971828DA4}"/>
                    <w:text/>
                  </w:sdtPr>
                  <w:sdtContent>
                    <w:tc>
                      <w:tcPr>
                        <w:tcW w:w="850" w:type="dxa"/>
                      </w:tcPr>
                      <w:p w:rsidRPr="008350A8" w:rsidR="008350A8" w:rsidP="00A06DBB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6C8A9113-7F1F-4A2B-8B7B-440971828DA4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8350A8" w:rsidR="008350A8" w:rsidP="00A06DBB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6C8A9113-7F1F-4A2B-8B7B-440971828DA4}"/>
                    <w:text/>
                  </w:sdtPr>
                  <w:sdtContent>
                    <w:tc>
                      <w:tcPr>
                        <w:tcW w:w="1701" w:type="dxa"/>
                      </w:tcPr>
                      <w:p w:rsidRPr="008350A8" w:rsidR="008350A8" w:rsidP="00A06DBB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48657612"/>
                    <w:placeholder>
                      <w:docPart w:val="DefaultPlaceholder_-1854013440"/>
                    </w:placeholder>
                    <w:dataBinding w:prefixMappings="xmlns:ns0='urn:microsoft-dynamics-nav/reports/Standard_Sales_Order_Conf/1305/'" w:xpath="/ns0:NavWordReportXmlPart[1]/ns0:Header[1]/ns0:Line[1]/ns0:newLineDiscountPctText[1]" w:storeItemID="{6C8A9113-7F1F-4A2B-8B7B-440971828DA4}"/>
                    <w:text/>
                    <w:alias w:val="#Nav: /Header/Line/newLineDiscountPctText"/>
                    <w:tag w:val="#Nav: Standard_Sales_Order_Conf/1305"/>
                  </w:sdtPr>
                  <w:sdtContent>
                    <w:tc>
                      <w:tcPr>
                        <w:tcW w:w="709" w:type="dxa"/>
                      </w:tcPr>
                      <w:p w:rsidRPr="008350A8" w:rsidR="008350A8" w:rsidP="00A06DBB" w:rsidRDefault="00CD6EFB" w14:paraId="6398ACF4" w14:textId="09980058">
                        <w:proofErr w:type="spellStart"/>
                        <w:r>
                          <w:t>newLineDiscountPctText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6C8A9113-7F1F-4A2B-8B7B-440971828DA4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8350A8" w:rsidR="008350A8" w:rsidP="00A06DBB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6C8A9113-7F1F-4A2B-8B7B-440971828DA4}"/>
                    <w:text/>
                  </w:sdtPr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A06DBB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6C8A9113-7F1F-4A2B-8B7B-440971828DA4}"/>
          <w15:repeatingSection/>
        </w:sdtPr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6C8A9113-7F1F-4A2B-8B7B-440971828DA4}"/>
                    <w:text/>
                  </w:sdtPr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A06DBB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6C8A9113-7F1F-4A2B-8B7B-440971828DA4}"/>
                    <w:text/>
                  </w:sdtPr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A06DBB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6C8A9113-7F1F-4A2B-8B7B-440971828DA4}"/>
            <w:text/>
          </w:sdt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6C8A9113-7F1F-4A2B-8B7B-440971828DA4}"/>
            <w:text/>
          </w:sdt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FBE" w:rsidP="00E40C63" w:rsidRDefault="00CE6FBE" w14:paraId="57577255" w14:textId="77777777">
      <w:pPr>
        <w:spacing w:after="0"/>
      </w:pPr>
      <w:r>
        <w:separator/>
      </w:r>
    </w:p>
  </w:endnote>
  <w:endnote w:type="continuationSeparator" w:id="0">
    <w:p w:rsidR="00CE6FBE" w:rsidP="00E40C63" w:rsidRDefault="00CE6FBE" w14:paraId="73EB9D9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6C8A9113-7F1F-4A2B-8B7B-440971828DA4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6C8A9113-7F1F-4A2B-8B7B-440971828DA4}"/>
          <w:text/>
        </w:sdtPr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6C8A9113-7F1F-4A2B-8B7B-440971828DA4}"/>
          <w:text/>
        </w:sdtPr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6C8A9113-7F1F-4A2B-8B7B-440971828DA4}"/>
          <w:text/>
        </w:sdtPr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6C8A9113-7F1F-4A2B-8B7B-440971828DA4}"/>
          <w:text/>
        </w:sdtPr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6C8A9113-7F1F-4A2B-8B7B-440971828DA4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6C8A9113-7F1F-4A2B-8B7B-440971828DA4}"/>
          <w:text/>
        </w:sdtPr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6C8A9113-7F1F-4A2B-8B7B-440971828DA4}"/>
          <w:text/>
        </w:sdtPr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6C8A9113-7F1F-4A2B-8B7B-440971828DA4}"/>
          <w:text/>
        </w:sdtPr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6C8A9113-7F1F-4A2B-8B7B-440971828DA4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6C8A9113-7F1F-4A2B-8B7B-440971828DA4}"/>
          <w:text/>
        </w:sdtPr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6C8A9113-7F1F-4A2B-8B7B-440971828DA4}"/>
          <w:text/>
        </w:sdtPr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6C8A9113-7F1F-4A2B-8B7B-440971828DA4}"/>
          <w:text/>
        </w:sdtPr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6C8A9113-7F1F-4A2B-8B7B-440971828DA4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00000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6C8A9113-7F1F-4A2B-8B7B-440971828DA4}"/>
              <w:text/>
            </w:sdtPr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6C8A9113-7F1F-4A2B-8B7B-440971828DA4}"/>
              <w:text/>
            </w:sdtPr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6C8A9113-7F1F-4A2B-8B7B-440971828DA4}"/>
          <w:text/>
        </w:sdtPr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6C8A9113-7F1F-4A2B-8B7B-440971828DA4}"/>
          <w:text/>
        </w:sdtPr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6C8A9113-7F1F-4A2B-8B7B-440971828DA4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FBE" w:rsidP="00E40C63" w:rsidRDefault="00CE6FBE" w14:paraId="10CE1932" w14:textId="77777777">
      <w:pPr>
        <w:spacing w:after="0"/>
      </w:pPr>
      <w:r>
        <w:separator/>
      </w:r>
    </w:p>
  </w:footnote>
  <w:footnote w:type="continuationSeparator" w:id="0">
    <w:p w:rsidR="00CE6FBE" w:rsidP="00E40C63" w:rsidRDefault="00CE6FBE" w14:paraId="717259F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Pr="00A06DBB" w:rsidR="00D6006D" w:rsidTr="008E766D" w14:paraId="66491B22" w14:textId="77777777">
      <w:tc>
        <w:tcPr>
          <w:tcW w:w="5098" w:type="dxa"/>
        </w:tcPr>
        <w:p w:rsidRPr="006C7E80" w:rsidR="002F0999" w:rsidP="002F0999" w:rsidRDefault="00000000" w14:paraId="63EFBD48" w14:textId="77777777">
          <w:pPr>
            <w:rPr>
              <w:rStyle w:val="Strong"/>
              <w:lang w:val="it-IT"/>
            </w:rPr>
          </w:pPr>
          <w:sdt>
            <w:sdtPr>
              <w:rPr>
                <w:rStyle w:val="Strong"/>
                <w:lang w:val="it-IT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6C8A9113-7F1F-4A2B-8B7B-440971828DA4}"/>
              <w:text/>
            </w:sdtPr>
            <w:sdtContent>
              <w:proofErr w:type="spellStart"/>
              <w:r w:rsidRPr="006C7E80" w:rsidR="002F0999">
                <w:rPr>
                  <w:rStyle w:val="Strong"/>
                  <w:lang w:val="it-IT"/>
                </w:rPr>
                <w:t>Invoice_Lbl</w:t>
              </w:r>
              <w:proofErr w:type="spellEnd"/>
            </w:sdtContent>
          </w:sdt>
          <w:r w:rsidRPr="006C7E80" w:rsidR="002F0999">
            <w:rPr>
              <w:rStyle w:val="Strong"/>
              <w:lang w:val="it-IT"/>
            </w:rPr>
            <w:t xml:space="preserve"> </w:t>
          </w:r>
          <w:sdt>
            <w:sdtPr>
              <w:rPr>
                <w:rStyle w:val="Strong"/>
                <w:lang w:val="it-IT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6C8A9113-7F1F-4A2B-8B7B-440971828DA4}"/>
              <w:text/>
            </w:sdtPr>
            <w:sdtContent>
              <w:proofErr w:type="spellStart"/>
              <w:r w:rsidRPr="006C7E80" w:rsidR="002F0999">
                <w:rPr>
                  <w:rStyle w:val="Strong"/>
                  <w:lang w:val="it-IT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it-IT"/>
            </w:r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6C8A9113-7F1F-4A2B-8B7B-440971828DA4}"/>
            <w:text/>
          </w:sdtPr>
          <w:sdtContent>
            <w:p w:rsidRPr="006C7E80" w:rsidR="002F0999" w:rsidP="002F0999" w:rsidRDefault="002F0999" w14:paraId="7F3D6A83" w14:textId="77777777">
              <w:pPr>
                <w:pStyle w:val="Subtitle"/>
                <w:rPr>
                  <w:lang w:val="it-IT"/>
                </w:rPr>
              </w:pPr>
              <w:proofErr w:type="spellStart"/>
              <w:r w:rsidRPr="006C7E80">
                <w:rPr>
                  <w:lang w:val="it-IT"/>
                </w:rPr>
                <w:t>DocumentDate</w:t>
              </w:r>
              <w:proofErr w:type="spellEnd"/>
            </w:p>
          </w:sdtContent>
        </w:sdt>
        <w:p w:rsidRPr="006C7E80" w:rsidR="002F0999" w:rsidP="002F0999" w:rsidRDefault="00000000" w14:paraId="722C315A" w14:textId="77777777">
          <w:pPr>
            <w:pStyle w:val="Subtitle"/>
            <w:rPr>
              <w:lang w:val="it-IT"/>
            </w:rPr>
          </w:pPr>
          <w:sdt>
            <w:sdtPr>
              <w:rPr>
                <w:lang w:val="it-IT"/>
              </w:r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6C8A9113-7F1F-4A2B-8B7B-440971828DA4}"/>
              <w:text/>
            </w:sdtPr>
            <w:sdtContent>
              <w:proofErr w:type="spellStart"/>
              <w:r w:rsidRPr="006C7E80" w:rsidR="002F0999">
                <w:rPr>
                  <w:lang w:val="it-IT"/>
                </w:rPr>
                <w:t>Page_Lbl</w:t>
              </w:r>
              <w:proofErr w:type="spellEnd"/>
            </w:sdtContent>
          </w:sdt>
          <w:r w:rsidRPr="006C7E80" w:rsidR="002F0999">
            <w:rPr>
              <w:lang w:val="it-IT"/>
            </w:rPr>
            <w:t xml:space="preserve">  </w:t>
          </w:r>
          <w:r w:rsidRPr="002F2688" w:rsidR="002F0999">
            <w:fldChar w:fldCharType="begin"/>
          </w:r>
          <w:r w:rsidRPr="006C7E80" w:rsidR="002F0999">
            <w:rPr>
              <w:lang w:val="it-IT"/>
            </w:rPr>
            <w:instrText xml:space="preserve"> PAGE  \* Arabic  \* MERGEFORMAT </w:instrText>
          </w:r>
          <w:r w:rsidRPr="002F2688" w:rsidR="002F0999">
            <w:fldChar w:fldCharType="separate"/>
          </w:r>
          <w:r w:rsidRPr="006C7E80" w:rsidR="002604C3">
            <w:rPr>
              <w:noProof/>
              <w:lang w:val="it-IT"/>
            </w:rPr>
            <w:t>2</w:t>
          </w:r>
          <w:r w:rsidRPr="002F2688" w:rsidR="002F0999">
            <w:fldChar w:fldCharType="end"/>
          </w:r>
          <w:r w:rsidRPr="006C7E80" w:rsidR="002F0999">
            <w:rPr>
              <w:lang w:val="it-IT"/>
            </w:rPr>
            <w:t xml:space="preserve"> / </w:t>
          </w:r>
          <w:r w:rsidR="007E7142">
            <w:rPr>
              <w:noProof/>
            </w:rPr>
            <w:fldChar w:fldCharType="begin"/>
          </w:r>
          <w:r w:rsidRPr="006C7E80" w:rsidR="007E7142">
            <w:rPr>
              <w:noProof/>
              <w:lang w:val="it-IT"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Pr="006C7E80" w:rsidR="002604C3">
            <w:rPr>
              <w:noProof/>
              <w:lang w:val="it-IT"/>
            </w:rPr>
            <w:t>2</w:t>
          </w:r>
          <w:r w:rsidR="007E7142">
            <w:rPr>
              <w:noProof/>
            </w:rPr>
            <w:fldChar w:fldCharType="end"/>
          </w:r>
        </w:p>
        <w:p w:rsidRPr="006C7E80" w:rsidR="00D6006D" w:rsidP="001D1CE2" w:rsidRDefault="00D6006D" w14:paraId="246E3D03" w14:textId="77777777">
          <w:pPr>
            <w:pStyle w:val="Header"/>
            <w:ind w:right="141"/>
            <w:rPr>
              <w:b/>
              <w:lang w:val="it-IT"/>
            </w:rPr>
          </w:pPr>
        </w:p>
      </w:tc>
      <w:tc>
        <w:tcPr>
          <w:tcW w:w="5098" w:type="dxa"/>
        </w:tcPr>
        <w:p w:rsidRPr="006C7E80"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  <w:lang w:val="it-IT"/>
            </w:rPr>
          </w:pPr>
        </w:p>
      </w:tc>
    </w:tr>
  </w:tbl>
  <w:p w:rsidRPr="006C7E80" w:rsidR="00D6006D" w:rsidP="00D6006D" w:rsidRDefault="00D6006D" w14:paraId="1DA2E41C" w14:textId="77777777">
    <w:pPr>
      <w:pStyle w:val="Header"/>
      <w:ind w:right="141"/>
      <w:rPr>
        <w:b/>
        <w:sz w:val="12"/>
        <w:szCs w:val="12"/>
        <w:lang w:val="it-IT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6C7E80" w:rsidR="002F2688" w:rsidP="002F2688" w:rsidRDefault="00000000" w14:paraId="568AEA07" w14:textId="77777777">
          <w:pPr>
            <w:pStyle w:val="Title"/>
            <w:rPr>
              <w:lang w:val="it-IT"/>
            </w:rPr>
          </w:pPr>
          <w:sdt>
            <w:sdtPr>
              <w:rPr>
                <w:lang w:val="it-IT"/>
              </w:r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6C8A9113-7F1F-4A2B-8B7B-440971828DA4}"/>
              <w:text/>
            </w:sdtPr>
            <w:sdtContent>
              <w:proofErr w:type="spellStart"/>
              <w:r w:rsidRPr="006C7E80" w:rsidR="002F2688">
                <w:rPr>
                  <w:lang w:val="it-IT"/>
                </w:rPr>
                <w:t>Invoice_Lbl</w:t>
              </w:r>
              <w:proofErr w:type="spellEnd"/>
            </w:sdtContent>
          </w:sdt>
          <w:r w:rsidRPr="006C7E80" w:rsidR="002F2688">
            <w:rPr>
              <w:lang w:val="it-IT"/>
            </w:rPr>
            <w:t xml:space="preserve"> </w:t>
          </w:r>
          <w:sdt>
            <w:sdtPr>
              <w:rPr>
                <w:lang w:val="it-IT"/>
              </w:r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6C8A9113-7F1F-4A2B-8B7B-440971828DA4}"/>
              <w:text/>
            </w:sdtPr>
            <w:sdtContent>
              <w:proofErr w:type="spellStart"/>
              <w:r w:rsidRPr="006C7E80" w:rsidR="002F2688">
                <w:rPr>
                  <w:lang w:val="it-IT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it-IT"/>
            </w:r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6C8A9113-7F1F-4A2B-8B7B-440971828DA4}"/>
            <w:text/>
          </w:sdtPr>
          <w:sdtContent>
            <w:p w:rsidRPr="006C7E80" w:rsidR="002F2688" w:rsidP="002F2688" w:rsidRDefault="002F2688" w14:paraId="2A40F725" w14:textId="77777777">
              <w:pPr>
                <w:pStyle w:val="Subtitle"/>
                <w:rPr>
                  <w:lang w:val="it-IT"/>
                </w:rPr>
              </w:pPr>
              <w:proofErr w:type="spellStart"/>
              <w:r w:rsidRPr="006C7E80">
                <w:rPr>
                  <w:lang w:val="it-IT"/>
                </w:rPr>
                <w:t>DocumentDate</w:t>
              </w:r>
              <w:proofErr w:type="spellEnd"/>
            </w:p>
          </w:sdtContent>
        </w:sdt>
        <w:p w:rsidRPr="006C7E80" w:rsidR="002F2688" w:rsidP="002F2688" w:rsidRDefault="00000000" w14:paraId="19560FCD" w14:textId="77777777">
          <w:pPr>
            <w:pStyle w:val="Subtitle"/>
            <w:rPr>
              <w:lang w:val="it-IT"/>
            </w:rPr>
          </w:pPr>
          <w:sdt>
            <w:sdtPr>
              <w:rPr>
                <w:lang w:val="it-IT"/>
              </w:r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6C8A9113-7F1F-4A2B-8B7B-440971828DA4}"/>
              <w:text/>
            </w:sdtPr>
            <w:sdtContent>
              <w:proofErr w:type="spellStart"/>
              <w:r w:rsidRPr="006C7E80" w:rsidR="002F2688">
                <w:rPr>
                  <w:lang w:val="it-IT"/>
                </w:rPr>
                <w:t>Page_Lbl</w:t>
              </w:r>
              <w:proofErr w:type="spellEnd"/>
            </w:sdtContent>
          </w:sdt>
          <w:r w:rsidRPr="006C7E80" w:rsidR="002F2688">
            <w:rPr>
              <w:lang w:val="it-IT"/>
            </w:rPr>
            <w:t xml:space="preserve">  </w:t>
          </w:r>
          <w:r w:rsidRPr="002F2688" w:rsidR="002F2688">
            <w:fldChar w:fldCharType="begin"/>
          </w:r>
          <w:r w:rsidRPr="006C7E80" w:rsidR="002F2688">
            <w:rPr>
              <w:lang w:val="it-IT"/>
            </w:rPr>
            <w:instrText xml:space="preserve"> PAGE  \* Arabic  \* MERGEFORMAT </w:instrText>
          </w:r>
          <w:r w:rsidRPr="002F2688" w:rsidR="002F2688">
            <w:fldChar w:fldCharType="separate"/>
          </w:r>
          <w:r w:rsidRPr="006C7E80" w:rsidR="002220D6">
            <w:rPr>
              <w:noProof/>
              <w:lang w:val="it-IT"/>
            </w:rPr>
            <w:t>1</w:t>
          </w:r>
          <w:r w:rsidRPr="002F2688" w:rsidR="002F2688">
            <w:fldChar w:fldCharType="end"/>
          </w:r>
          <w:r w:rsidRPr="006C7E80" w:rsidR="002F2688">
            <w:rPr>
              <w:lang w:val="it-IT"/>
            </w:rPr>
            <w:t xml:space="preserve"> / </w:t>
          </w:r>
          <w:r w:rsidR="00B7093C">
            <w:rPr>
              <w:noProof/>
            </w:rPr>
            <w:fldChar w:fldCharType="begin"/>
          </w:r>
          <w:r w:rsidRPr="006C7E80" w:rsidR="00B7093C">
            <w:rPr>
              <w:noProof/>
              <w:lang w:val="it-IT"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Pr="006C7E80" w:rsidR="002220D6">
            <w:rPr>
              <w:noProof/>
              <w:lang w:val="it-IT"/>
            </w:rPr>
            <w:t>1</w:t>
          </w:r>
          <w:r w:rsidR="00B7093C">
            <w:rPr>
              <w:noProof/>
            </w:rPr>
            <w:fldChar w:fldCharType="end"/>
          </w:r>
        </w:p>
        <w:p w:rsidRPr="006C7E80" w:rsidR="002F2688" w:rsidP="002F2688" w:rsidRDefault="002F2688" w14:paraId="15A8D848" w14:textId="77777777">
          <w:pPr>
            <w:pStyle w:val="Header"/>
            <w:rPr>
              <w:lang w:val="it-IT"/>
            </w:rPr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6C8A9113-7F1F-4A2B-8B7B-440971828DA4}"/>
            <w:picture/>
          </w:sdtPr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4DA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3198F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C7E80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06DBB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D6EFB"/>
    <w:rsid w:val="00CE6FBE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316BA-D19D-41F9-B7D3-FE28753D6663}"/>
      </w:docPartPr>
      <w:docPartBody>
        <w:p w:rsidR="00380045" w:rsidRDefault="00281D2C">
          <w:r w:rsidRPr="00E471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95310"/>
    <w:rsid w:val="00255395"/>
    <w:rsid w:val="00281485"/>
    <w:rsid w:val="00281D2C"/>
    <w:rsid w:val="00380045"/>
    <w:rsid w:val="00580879"/>
    <w:rsid w:val="00747F0A"/>
    <w:rsid w:val="008C0479"/>
    <w:rsid w:val="00901D68"/>
    <w:rsid w:val="00930259"/>
    <w:rsid w:val="00A97C90"/>
    <w:rsid w:val="00B251AA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2C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C a t e g o r y _ P K T > C u s t o m e r C a t e g o r y _ P K T < / C u s t o m e r C a t e g o r y _ P K T >  
         < C u s t o m e r C a t e g o r y _ P K T _ L b l > C u s t o m e r C a t e g o r y _ P K T _ L b l < / C u s t o m e r C a t e g o r y _ P K T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i f t l b l > G i f t l b l < / G i f t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_ L b l > I n v o i c e _ L b l < / I n v o i c e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n e w L i n e D i s c o u n t P c t T e x t > n e w L i n e D i s c o u n t P c t T e x t < / n e w L i n e D i s c o u n t P c t T e x t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A9113-7F1F-4A2B-8B7B-440971828DA4}">
  <ds:schemaRefs>
    <ds:schemaRef ds:uri="urn:microsoft-dynamics-nav/reports/Standard_Sales_Order_Conf/1305/"/>
  </ds:schemaRefs>
</ds:datastoreItem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2023-02-07T10:41:00Z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