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Packt_Sales_Invoice/50116"/>
            <w:id w:val="-346637227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1[1]" w:storeItemID="{F8E6B409-31B2-4D97-AE84-96BCAFD95F9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Packt_Sales_Invoice/50116"/>
            <w:id w:val="-1171950695"/>
            <w:placeholder>
              <w:docPart w:val="53DFA164C9794AC68EDA0D8BF94C6DC6"/>
            </w:placeholder>
            <w:dataBinding w:prefixMappings="xmlns:ns0='urn:microsoft-dynamics-nav/reports/Packt_Sales_Invoice/50116/'" w:xpath="/ns0:NavWordReportXmlPart[1]/ns0:Header[1]/ns0:CompanyAddress1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Packt_Sales_Invoice/50116"/>
            <w:id w:val="2121793087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2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Packt_Sales_Invoice/50116"/>
            <w:id w:val="1521665205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2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Packt_Sales_Invoice/50116"/>
            <w:id w:val="536395156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3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Packt_Sales_Invoice/50116"/>
            <w:id w:val="-1053613660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3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Packt_Sales_Invoice/50116"/>
            <w:id w:val="1229109116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4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Packt_Sales_Invoice/50116"/>
            <w:id w:val="-843252946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4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Packt_Sales_Invoice/50116"/>
            <w:id w:val="1814057176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5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Packt_Sales_Invoice/50116"/>
            <w:id w:val="-1834985711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5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Packt_Sales_Invoice/50116"/>
            <w:id w:val="-2064325541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6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Packt_Sales_Invoice/50116"/>
            <w:id w:val="-2005736487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6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Packt_Sales_Invoice/50116"/>
            <w:id w:val="-762605892"/>
            <w:placeholder>
              <w:docPart w:val="6E76CA63D41844028E5A6FF0624C5B91"/>
            </w:placeholder>
            <w:dataBinding w:prefixMappings="xmlns:ns0='urn:microsoft-dynamics-nav/reports/Packt_Sales_Invoice/50116/'" w:xpath="/ns0:NavWordReportXmlPart[1]/ns0:Header[1]/ns0:CustomerAddress7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Packt_Sales_Invoice/5011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Packt_Sales_Invoice/50116/'" w:xpath="/ns0:NavWordReportXmlPart[1]/ns0:Header[1]/ns0:CompanyLegalOffice_Lbl[1]" w:storeItemID="{F8E6B409-31B2-4D97-AE84-96BCAFD95F9F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Packt_Sales_Invoice/5011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Packt_Sales_Invoice/50116/'" w:xpath="/ns0:NavWordReportXmlPart[1]/ns0:Header[1]/ns0:CompanyLegalOffice[1]" w:storeItemID="{F8E6B409-31B2-4D97-AE84-96BCAFD95F9F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Packt_Sales_Invoice/50116"/>
            <w:id w:val="571465082"/>
            <w:placeholder>
              <w:docPart w:val="C9C2CB19028948D1BDA62A59BDF5FC73"/>
            </w:placeholder>
            <w:dataBinding w:prefixMappings="xmlns:ns0='urn:microsoft-dynamics-nav/reports/Packt_Sales_Invoice/50116/'" w:xpath="/ns0:NavWordReportXmlPart[1]/ns0:Header[1]/ns0:CustomerAddress8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Packt_Sales_Invoice/50116"/>
            <w:id w:val="-1130623254"/>
            <w:placeholder>
              <w:docPart w:val="63229BE11A044311AA78C4ED9947E615"/>
            </w:placeholder>
            <w:dataBinding w:prefixMappings="xmlns:ns0='urn:microsoft-dynamics-nav/reports/Packt_Sales_Invoice/50116/'" w:xpath="/ns0:NavWordReportXmlPart[1]/ns0:Header[1]/ns0:YourReference_Lbl[1]" w:storeItemID="{F8E6B409-31B2-4D97-AE84-96BCAFD95F9F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Packt_Sales_Invoice/50116"/>
            <w:id w:val="-1425419817"/>
            <w:placeholder>
              <w:docPart w:val="E09F23DE48724A47B66E42FF06F0A498"/>
            </w:placeholder>
            <w:dataBinding w:prefixMappings="xmlns:ns0='urn:microsoft-dynamics-nav/reports/Packt_Sales_Invoice/50116/'" w:xpath="/ns0:NavWordReportXmlPart[1]/ns0:Header[1]/ns0:SalesPersonBlank_Lbl[1]" w:storeItemID="{F8E6B409-31B2-4D97-AE84-96BCAFD95F9F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Packt_Sales_Invoice/50116"/>
            <w:id w:val="-1251649982"/>
            <w:placeholder>
              <w:docPart w:val="4F29546A99B2402894A60AC247E389A5"/>
            </w:placeholder>
            <w:dataBinding w:prefixMappings="xmlns:ns0='urn:microsoft-dynamics-nav/reports/Packt_Sales_Invoice/50116/'" w:xpath="/ns0:NavWordReportXmlPart[1]/ns0:Header[1]/ns0:DueDate_Lbl[1]" w:storeItemID="{F8E6B409-31B2-4D97-AE84-96BCAFD95F9F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Packt_Sales_Invoice/50116"/>
            <w:id w:val="1934628656"/>
            <w:placeholder>
              <w:docPart w:val="977A4042FE6042F5B6D95665CD2BB017"/>
            </w:placeholder>
            <w:dataBinding w:prefixMappings="xmlns:ns0='urn:microsoft-dynamics-nav/reports/Packt_Sales_Invoice/50116/'" w:xpath="/ns0:NavWordReportXmlPart[1]/ns0:Header[1]/ns0:PaymentTermsDescription_Lbl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Packt_Sales_Invoice/50116"/>
            <w:id w:val="1620342425"/>
            <w:placeholder>
              <w:docPart w:val="3F664094DEFC42A088EFC09177A51A77"/>
            </w:placeholder>
            <w:dataBinding w:prefixMappings="xmlns:ns0='urn:microsoft-dynamics-nav/reports/Packt_Sales_Invoice/50116/'" w:xpath="/ns0:NavWordReportXmlPart[1]/ns0:Header[1]/ns0:YourReference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Packt_Sales_Invoice/50116"/>
            <w:id w:val="-2093382796"/>
            <w:placeholder>
              <w:docPart w:val="3516213203CE4790BA765785B14E766B"/>
            </w:placeholder>
            <w:dataBinding w:prefixMappings="xmlns:ns0='urn:microsoft-dynamics-nav/reports/Packt_Sales_Invoice/50116/'" w:xpath="/ns0:NavWordReportXmlPart[1]/ns0:Header[1]/ns0:SalesPersonName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Packt_Sales_Invoice/50116"/>
            <w:id w:val="1703123343"/>
            <w:placeholder>
              <w:docPart w:val="0FAE247910E14A5EAED6E9C07EBF7D3B"/>
            </w:placeholder>
            <w:dataBinding w:prefixMappings="xmlns:ns0='urn:microsoft-dynamics-nav/reports/Packt_Sales_Invoice/50116/'" w:xpath="/ns0:NavWordReportXmlPart[1]/ns0:Header[1]/ns0:DueDate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Packt_Sales_Invoice/50116"/>
            <w:id w:val="-419950001"/>
            <w:placeholder>
              <w:docPart w:val="54CAC560A4AB4419B410B5940810B5DD"/>
            </w:placeholder>
            <w:dataBinding w:prefixMappings="xmlns:ns0='urn:microsoft-dynamics-nav/reports/Packt_Sales_Invoice/50116/'" w:xpath="/ns0:NavWordReportXmlPart[1]/ns0:Header[1]/ns0:PaymentTermsDescription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Packt_Sales_Invoice/50116"/>
            <w:id w:val="-1266381342"/>
            <w:placeholder>
              <w:docPart w:val="F278324B74CF4205896C39AA69E59C7B"/>
            </w:placeholder>
            <w:dataBinding w:prefixMappings="xmlns:ns0='urn:microsoft-dynamics-nav/reports/Packt_Sales_Invoice/50116/'" w:xpath="/ns0:NavWordReportXmlPart[1]/ns0:Header[1]/ns0:OrderNo_Lbl[1]" w:storeItemID="{F8E6B409-31B2-4D97-AE84-96BCAFD95F9F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Packt_Sales_Invoice/50116"/>
            <w:id w:val="-1844006567"/>
            <w:placeholder>
              <w:docPart w:val="9766D0E1140440609F61820FFF2AFB2B"/>
            </w:placeholder>
            <w:dataBinding w:prefixMappings="xmlns:ns0='urn:microsoft-dynamics-nav/reports/Packt_Sales_Invoice/50116/'" w:xpath="/ns0:NavWordReportXmlPart[1]/ns0:Header[1]/ns0:ShipmentMethodDescription_Lbl[1]" w:storeItemID="{F8E6B409-31B2-4D97-AE84-96BCAFD95F9F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Packt_Sales_Invoice/50116"/>
            <w:id w:val="283549672"/>
            <w:placeholder>
              <w:docPart w:val="4B2FED3CBD024AD19E5C49EE52E5B2DC"/>
            </w:placeholder>
            <w:dataBinding w:prefixMappings="xmlns:ns0='urn:microsoft-dynamics-nav/reports/Packt_Sales_Invoice/50116/'" w:xpath="/ns0:NavWordReportXmlPart[1]/ns0:Header[1]/ns0:PaymentMethodDescription_Lbl[1]" w:storeItemID="{F8E6B409-31B2-4D97-AE84-96BCAFD95F9F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Packt_Sales_Invoice/50116"/>
            <w:id w:val="-1064484745"/>
            <w:placeholder>
              <w:docPart w:val="D5F3D5BD845A4A3C851A6A42EA83BABD"/>
            </w:placeholder>
            <w:dataBinding w:prefixMappings="xmlns:ns0='urn:microsoft-dynamics-nav/reports/Packt_Sales_Invoice/50116/'" w:xpath="/ns0:NavWordReportXmlPart[1]/ns0:Header[1]/ns0:PaymentReference_Lbl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Packt_Sales_Invoice/50116"/>
            <w:id w:val="1867791684"/>
            <w:placeholder>
              <w:docPart w:val="DAFDC200264A46739AA6BB9B7E7FA71F"/>
            </w:placeholder>
            <w:dataBinding w:prefixMappings="xmlns:ns0='urn:microsoft-dynamics-nav/reports/Packt_Sales_Invoice/50116/'" w:xpath="/ns0:NavWordReportXmlPart[1]/ns0:Header[1]/ns0:OrderNo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Packt_Sales_Invoice/50116"/>
            <w:id w:val="-168258069"/>
            <w:placeholder>
              <w:docPart w:val="C8789146DF1A4D79BCD11805EA820C4D"/>
            </w:placeholder>
            <w:dataBinding w:prefixMappings="xmlns:ns0='urn:microsoft-dynamics-nav/reports/Packt_Sales_Invoice/50116/'" w:xpath="/ns0:NavWordReportXmlPart[1]/ns0:Header[1]/ns0:ShipmentMethodDescription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Packt_Sales_Invoice/50116"/>
            <w:id w:val="-359043298"/>
            <w:placeholder>
              <w:docPart w:val="EAB14F6EA54B4D3F88B9F8D68B371EB3"/>
            </w:placeholder>
            <w:dataBinding w:prefixMappings="xmlns:ns0='urn:microsoft-dynamics-nav/reports/Packt_Sales_Invoice/50116/'" w:xpath="/ns0:NavWordReportXmlPart[1]/ns0:Header[1]/ns0:PaymentMethodDescription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Packt_Sales_Invoice/50116"/>
            <w:id w:val="1617714208"/>
            <w:placeholder>
              <w:docPart w:val="23A2AAC1CDF14258A3A888CCE0CF4678"/>
            </w:placeholder>
            <w:dataBinding w:prefixMappings="xmlns:ns0='urn:microsoft-dynamics-nav/reports/Packt_Sales_Invoice/50116/'" w:xpath="/ns0:NavWordReportXmlPart[1]/ns0:Header[1]/ns0:PaymentReference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Packt_Sales_Invoice/50116"/>
            <w:id w:val="-318811175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Line[1]/ns0:JobNo_Lbl[1]" w:storeItemID="{F8E6B409-31B2-4D97-AE84-96BCAFD95F9F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Pr="005911B1" w:rsidR="008179F0" w:rsidP="00D54DEE" w:rsidRDefault="008179F0" w14:paraId="47092CA4" w14:textId="64349CCA">
            <w:pPr>
              <w:contextualSpacing/>
              <w:rPr>
                <w:rFonts w:ascii="IDAutomation2D" w:hAnsi="IDAutomation2D"/>
                <w:sz w:val="20"/>
                <w:szCs w:val="20"/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Packt_Sales_Invoice/50116"/>
            <w:id w:val="252478305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Line[1]/ns0:JobNo[1]" w:storeItemID="{F8E6B409-31B2-4D97-AE84-96BCAFD95F9F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Packt_Sales_Invoice/50116"/>
        <w:id w:val="348460567"/>
        <w15:dataBinding w:prefixMappings="xmlns:ns0='urn:microsoft-dynamics-nav/reports/Packt_Sales_Invoice/50116/'" w:xpath="/ns0:NavWordReportXmlPart[1]/ns0:Header[1]/ns0:WorkDescriptionLines" w:storeItemID="{F8E6B409-31B2-4D97-AE84-96BCAFD95F9F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Packt_Sales_Invoice/50116"/>
                <w:id w:val="-1271001730"/>
                <w:placeholder>
                  <w:docPart w:val="DefaultPlaceholder_-1854013440"/>
                </w:placeholder>
                <w:dataBinding w:prefixMappings="xmlns:ns0='urn:microsoft-dynamics-nav/reports/Packt_Sales_Invoice/50116/'" w:xpath="/ns0:NavWordReportXmlPart[1]/ns0:Header[1]/ns0:WorkDescriptionLines[1]/ns0:WorkDescriptionLine[1]" w:storeItemID="{F8E6B409-31B2-4D97-AE84-96BCAFD95F9F}"/>
                <w:text/>
              </w:sdtPr>
              <w:sdtContent>
                <w:p w:rsidR="00DC3409" w:rsidP="00DC3409" w:rsidRDefault="00F7093D" w14:paraId="4A5B09CA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DC3409" w:rsidR="00D54DEE" w:rsidP="00DC3409" w:rsidRDefault="00DC3409" w14:paraId="67D0888E" w14:textId="2B351276">
      <w:pPr>
        <w:rPr>
          <w:rFonts w:ascii="IDAutomation2D" w:hAnsi="IDAutomation2D"/>
          <w:sz w:val="20"/>
          <w:szCs w:val="20"/>
        </w:rPr>
      </w:pPr>
      <w:r>
        <w:t xml:space="preserve"> </w:t>
      </w:r>
      <w:sdt>
        <w:sdtPr>
          <w:rPr>
            <w:rFonts w:ascii="IDAutomation2D" w:hAnsi="IDAutomation2D"/>
            <w:sz w:val="20"/>
            <w:szCs w:val="20"/>
          </w:rPr>
          <w:id w:val="-699092739"/>
          <w:placeholder>
            <w:docPart w:val="DefaultPlaceholder_-1854013440"/>
          </w:placeholder>
          <w:dataBinding w:prefixMappings="xmlns:ns0='urn:microsoft-dynamics-nav/reports/Packt_Sales_Invoice/50116/'" w:xpath="/ns0:NavWordReportXmlPart[1]/ns0:Header[1]/ns0:Totals[1]/ns0:PKTEncodedString[1]" w:storeItemID="{F8E6B409-31B2-4D97-AE84-96BCAFD95F9F}"/>
          <w:text/>
          <w:alias w:val="#Nav: /Header/Totals/PKTEncodedString"/>
          <w:tag w:val="#Nav: Packt_Sales_Invoice/50116"/>
        </w:sdtPr>
        <w:sdtContent>
          <w:proofErr w:type="spellStart"/>
          <w:r w:rsidRPr="00DC3409">
            <w:rPr>
              <w:rFonts w:ascii="IDAutomation2D" w:hAnsi="IDAutomation2D"/>
              <w:sz w:val="20"/>
              <w:szCs w:val="20"/>
            </w:rPr>
            <w:t>PKTEncodedString</w:t>
          </w:r>
          <w:proofErr w:type="spellEnd"/>
        </w:sdtContent>
      </w:sdt>
    </w:p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Packt_Sales_Invoice/50116"/>
            <w:id w:val="771446451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ItemNo_Line_Lbl[1]" w:storeItemID="{F8E6B409-31B2-4D97-AE84-96BCAFD95F9F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Packt_Sales_Invoice/50116"/>
            <w:id w:val="154539984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Description_Line_Lbl[1]" w:storeItemID="{F8E6B409-31B2-4D97-AE84-96BCAFD95F9F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Packt_Sales_Invoice/50116"/>
            <w:id w:val="-83322987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ShipmentDate_Line_Lbl[1]" w:storeItemID="{F8E6B409-31B2-4D97-AE84-96BCAFD95F9F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Packt_Sales_Invoice/50116"/>
            <w:id w:val="616415257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Quantity_Line_Lbl[1]" w:storeItemID="{F8E6B409-31B2-4D97-AE84-96BCAFD95F9F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Packt_Sales_Invoice/50116"/>
            <w:id w:val="-152107923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UnitPrice_Lbl[1]" w:storeItemID="{F8E6B409-31B2-4D97-AE84-96BCAFD95F9F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Packt_Sales_Invoice/50116"/>
            <w:id w:val="129124680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VATPct_Line_Lbl[1]" w:storeItemID="{F8E6B409-31B2-4D97-AE84-96BCAFD95F9F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Packt_Sales_Invoice/50116"/>
            <w:id w:val="1532234539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LineAmount_Line_Lbl[1]" w:storeItemID="{F8E6B409-31B2-4D97-AE84-96BCAFD95F9F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Packt_Sales_Invoice/50116"/>
          <w:id w:val="1327254768"/>
          <w15:dataBinding w:prefixMappings="xmlns:ns0='urn:microsoft-dynamics-nav/reports/Packt_Sales_Invoice/50116/'" w:xpath="/ns0:NavWordReportXmlPart[1]/ns0:Header[1]/ns0:Line" w:storeItemID="{F8E6B409-31B2-4D97-AE84-96BCAFD95F9F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Packt_Sales_Invoice/5011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Packt_Sales_Invoice/50116/'" w:xpath="/ns0:NavWordReportXmlPart[1]/ns0:Header[1]/ns0:Line[1]/ns0:ItemNo_Line[1]" w:storeItemID="{F8E6B409-31B2-4D97-AE84-96BCAFD95F9F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DC3409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Packt_Sales_Invoice/5011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Packt_Sales_Invoice/50116/'" w:xpath="/ns0:NavWordReportXmlPart[1]/ns0:Header[1]/ns0:Line[1]/ns0:Description_Line[1]" w:storeItemID="{F8E6B409-31B2-4D97-AE84-96BCAFD95F9F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DC3409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Packt_Sales_Invoice/5011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Packt_Sales_Invoice/50116/'" w:xpath="/ns0:NavWordReportXmlPart[1]/ns0:Header[1]/ns0:Line[1]/ns0:ShipmentDate_Line[1]" w:storeItemID="{F8E6B409-31B2-4D97-AE84-96BCAFD95F9F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DC3409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Packt_Sales_Invoice/5011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Packt_Sales_Invoice/50116/'" w:xpath="/ns0:NavWordReportXmlPart[1]/ns0:Header[1]/ns0:Line[1]/ns0:Quantity_Line[1]" w:storeItemID="{F8E6B409-31B2-4D97-AE84-96BCAFD95F9F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DC3409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Packt_Sales_Invoice/5011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Packt_Sales_Invoice/50116/'" w:xpath="/ns0:NavWordReportXmlPart[1]/ns0:Header[1]/ns0:Line[1]/ns0:UnitOfMeasure[1]" w:storeItemID="{F8E6B409-31B2-4D97-AE84-96BCAFD95F9F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DC3409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Packt_Sales_Invoice/5011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Packt_Sales_Invoice/50116/'" w:xpath="/ns0:NavWordReportXmlPart[1]/ns0:Header[1]/ns0:Line[1]/ns0:UnitPrice[1]" w:storeItemID="{F8E6B409-31B2-4D97-AE84-96BCAFD95F9F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DC3409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Packt_Sales_Invoice/5011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Packt_Sales_Invoice/50116/'" w:xpath="/ns0:NavWordReportXmlPart[1]/ns0:Header[1]/ns0:Line[1]/ns0:LineDiscountPercentText_Line[1]" w:storeItemID="{F8E6B409-31B2-4D97-AE84-96BCAFD95F9F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DC3409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Packt_Sales_Invoice/5011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Packt_Sales_Invoice/50116/'" w:xpath="/ns0:NavWordReportXmlPart[1]/ns0:Header[1]/ns0:Line[1]/ns0:VATPct_Line[1]" w:storeItemID="{F8E6B409-31B2-4D97-AE84-96BCAFD95F9F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DC3409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Packt_Sales_Invoice/5011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Packt_Sales_Invoice/50116/'" w:xpath="/ns0:NavWordReportXmlPart[1]/ns0:Header[1]/ns0:Line[1]/ns0:LineAmount_Line[1]" w:storeItemID="{F8E6B409-31B2-4D97-AE84-96BCAFD95F9F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DC3409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Packt_Sales_Invoice/50116"/>
          <w:id w:val="1981810996"/>
          <w15:dataBinding w:prefixMappings="xmlns:ns0='urn:microsoft-dynamics-nav/reports/Packt_Sales_Invoice/50116/'" w:xpath="/ns0:NavWordReportXmlPart[1]/ns0:Header[1]/ns0:ReportTotalsLine" w:storeItemID="{F8E6B409-31B2-4D97-AE84-96BCAFD95F9F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Packt_Sales_Invoice/5011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Packt_Sales_Invoice/50116/'" w:xpath="/ns0:NavWordReportXmlPart[1]/ns0:Header[1]/ns0:ReportTotalsLine[1]/ns0:Description_ReportTotalsLine[1]" w:storeItemID="{F8E6B409-31B2-4D97-AE84-96BCAFD95F9F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DC3409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Packt_Sales_Invoice/5011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Packt_Sales_Invoice/50116/'" w:xpath="/ns0:NavWordReportXmlPart[1]/ns0:Header[1]/ns0:ReportTotalsLine[1]/ns0:Amount_ReportTotalsLine[1]" w:storeItemID="{F8E6B409-31B2-4D97-AE84-96BCAFD95F9F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DC3409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Packt_Sales_Invoice/50116"/>
            <w:id w:val="721562155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Totals[1]/ns0:TotalAmountExclInclVATText[1]" w:storeItemID="{F8E6B409-31B2-4D97-AE84-96BCAFD95F9F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Packt_Sales_Invoice/50116"/>
            <w:id w:val="74169730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Totals[1]/ns0:TotalAmountExclInclVAT[1]" w:storeItemID="{F8E6B409-31B2-4D97-AE84-96BCAFD95F9F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Packt_Sales_Invoice/50116"/>
        <w:id w:val="647710353"/>
        <w:placeholder>
          <w:docPart w:val="DefaultPlaceholder_-1854013440"/>
        </w:placeholder>
        <w:dataBinding w:prefixMappings="xmlns:ns0='urn:microsoft-dynamics-nav/reports/Packt_Sales_Invoice/50116/'" w:xpath="/ns0:NavWordReportXmlPart[1]/ns0:Header[1]/ns0:RemainingAmountText[1]" w:storeItemID="{F8E6B409-31B2-4D97-AE84-96BCAFD95F9F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Packt_Sales_Invoice/50116"/>
            <w:id w:val="1875570075"/>
            <w:placeholder>
              <w:docPart w:val="DefaultPlaceholder_1081868574"/>
            </w:placeholder>
            <w:dataBinding w:prefixMappings="xmlns:ns0='urn:microsoft-dynamics-nav/reports/Packt_Sales_Invoice/50116/'" w:xpath="/ns0:NavWordReportXmlPart[1]/ns0:Header[1]/ns0:VATClauses_Lbl[1]" w:storeItemID="{F8E6B409-31B2-4D97-AE84-96BCAFD95F9F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Packt_Sales_Invoice/50116"/>
            <w:id w:val="-853264483"/>
            <w:placeholder>
              <w:docPart w:val="DefaultPlaceholder_1081868574"/>
            </w:placeholder>
            <w:dataBinding w:prefixMappings="xmlns:ns0='urn:microsoft-dynamics-nav/reports/Packt_Sales_Invoice/50116/'" w:xpath="/ns0:NavWordReportXmlPart[1]/ns0:Header[1]/ns0:VATIdentifier_Lbl[1]" w:storeItemID="{F8E6B409-31B2-4D97-AE84-96BCAFD95F9F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Packt_Sales_Invoice/50116"/>
          <w:id w:val="1234901919"/>
          <w15:dataBinding w:prefixMappings="xmlns:ns0='urn:microsoft-dynamics-nav/reports/Packt_Sales_Invoice/50116/'" w:xpath="/ns0:NavWordReportXmlPart[1]/ns0:Header[1]/ns0:VATClauseLine" w:storeItemID="{F8E6B409-31B2-4D97-AE84-96BCAFD95F9F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Packt_Sales_Invoice/5011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Packt_Sales_Invoice/50116/'" w:xpath="/ns0:NavWordReportXmlPart[1]/ns0:Header[1]/ns0:VATClauseLine[1]/ns0:VATIdentifier_VATClauseLine[1]" w:storeItemID="{F8E6B409-31B2-4D97-AE84-96BCAFD95F9F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C3409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Packt_Sales_Invoice/5011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Packt_Sales_Invoice/50116/'" w:xpath="/ns0:NavWordReportXmlPart[1]/ns0:Header[1]/ns0:VATClauseLine[1]/ns0:Description_VATClauseLine[1]" w:storeItemID="{F8E6B409-31B2-4D97-AE84-96BCAFD95F9F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C3409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Packt_Sales_Invoice/5011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Packt_Sales_Invoice/50116/'" w:xpath="/ns0:NavWordReportXmlPart[1]/ns0:Header[1]/ns0:VATClauseLine[1]/ns0:VATAmount_VATClauseLine[1]" w:storeItemID="{F8E6B409-31B2-4D97-AE84-96BCAFD95F9F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C3409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Packt_Sales_Invoice/50116"/>
          <w:id w:val="-1502423256"/>
          <w15:dataBinding w:prefixMappings="xmlns:ns0='urn:microsoft-dynamics-nav/reports/Packt_Sales_Invoice/50116/'" w:xpath="/ns0:NavWordReportXmlPart[1]/ns0:Header[1]/ns0:LineFee" w:storeItemID="{F8E6B409-31B2-4D97-AE84-96BCAFD95F9F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Packt_Sales_Invoice/5011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Packt_Sales_Invoice/50116/'" w:xpath="/ns0:NavWordReportXmlPart[1]/ns0:Header[1]/ns0:LineFee[1]/ns0:LineFeeCaptionText[1]" w:storeItemID="{F8E6B409-31B2-4D97-AE84-96BCAFD95F9F}"/>
                      <w:text/>
                    </w:sdtPr>
                    <w:sdtContent>
                      <w:p w:rsidR="00D54DEE" w:rsidP="00DC3409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Packt_Sales_Invoice/50116"/>
        <w:id w:val="940566818"/>
        <w15:dataBinding w:prefixMappings="xmlns:ns0='urn:microsoft-dynamics-nav/reports/Packt_Sales_Invoice/50116/'" w:xpath="/ns0:NavWordReportXmlPart[1]/ns0:Header[1]/ns0:PaymentReportingArgument" w:storeItemID="{F8E6B409-31B2-4D97-AE84-96BCAFD95F9F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Packt_Sales_Invoice/50116"/>
                <w:id w:val="-804161553"/>
                <w:dataBinding w:prefixMappings="xmlns:ns0='urn:microsoft-dynamics-nav/reports/Packt_Sales_Invoice/50116/'" w:xpath="/ns0:NavWordReportXmlPart[1]/ns0:Header[1]/ns0:PaymentReportingArgument[1]/ns0:PaymentServiceLogo[1]" w:storeItemID="{F8E6B409-31B2-4D97-AE84-96BCAFD95F9F}"/>
                <w:picture/>
              </w:sdtPr>
              <w:sdtContent>
                <w:p w:rsidR="00123A7D" w:rsidP="00DC3409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Packt_Sales_Invoice/5011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Packt_Sales_Invoice/50116/'" w:xpath="/ns0:NavWordReportXmlPart[1]/ns0:Header[1]/ns0:PaymentReportingArgument[1]/ns0:PaymentServiceText_Url[1]" w:storeItemID="{F8E6B409-31B2-4D97-AE84-96BCAFD95F9F}"/>
                <w:text/>
              </w:sdtPr>
              <w:sdtContent>
                <w:p w:rsidRPr="00123A7D" w:rsidR="00245B0E" w:rsidP="00DC3409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1193" w:rsidP="00E40C63" w:rsidRDefault="000B1193" w14:paraId="5705370C" w14:textId="77777777">
      <w:pPr>
        <w:spacing w:after="0"/>
      </w:pPr>
      <w:r>
        <w:separator/>
      </w:r>
    </w:p>
  </w:endnote>
  <w:endnote w:type="continuationSeparator" w:id="0">
    <w:p w:rsidR="000B1193" w:rsidP="00E40C63" w:rsidRDefault="000B1193" w14:paraId="515677D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Packt_Sales_Invoice/5011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Packt_Sales_Invoice/50116/'" w:xpath="/ns0:NavWordReportXmlPart[1]/ns0:Header[1]/ns0:CompanyLegalStatement[1]" w:storeItemID="{F8E6B409-31B2-4D97-AE84-96BCAFD95F9F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Packt_Sales_Invoice/50116"/>
          <w:id w:val="1896625259"/>
          <w:placeholder>
            <w:docPart w:val="054778FD3B804B0395E33E0348229CE9"/>
          </w:placeholder>
          <w:dataBinding w:prefixMappings="xmlns:ns0='urn:microsoft-dynamics-nav/reports/Packt_Sales_Invoice/50116/'" w:xpath="/ns0:NavWordReportXmlPart[1]/ns0:Header[1]/ns0:CompanyLegalStatement[1]" w:storeItemID="{F8E6B409-31B2-4D97-AE84-96BCAFD95F9F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Packt_Sales_Invoice/50116"/>
          <w:id w:val="1000698169"/>
          <w:placeholder>
            <w:docPart w:val="5B0A98CDBECA4FC3BC7918DD25E7F753"/>
          </w:placeholder>
          <w:dataBinding w:prefixMappings="xmlns:ns0='urn:microsoft-dynamics-nav/reports/Packt_Sales_Invoice/50116/'" w:xpath="/ns0:NavWordReportXmlPart[1]/ns0:Header[1]/ns0:CompanyVATRegistrationNo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Packt_Sales_Invoice/50116"/>
          <w:id w:val="-23945152"/>
          <w:placeholder>
            <w:docPart w:val="38D3127B98B147CAAFA424A5F82950C8"/>
          </w:placeholder>
          <w:dataBinding w:prefixMappings="xmlns:ns0='urn:microsoft-dynamics-nav/reports/Packt_Sales_Invoice/50116/'" w:xpath="/ns0:NavWordReportXmlPart[1]/ns0:Header[1]/ns0:HomePage_Header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Packt_Sales_Invoice/50116"/>
          <w:id w:val="560367384"/>
          <w:placeholder>
            <w:docPart w:val="A81DB1F39E204D46A84F95F9F080C66B"/>
          </w:placeholder>
          <w:dataBinding w:prefixMappings="xmlns:ns0='urn:microsoft-dynamics-nav/reports/Packt_Sales_Invoice/50116/'" w:xpath="/ns0:NavWordReportXmlPart[1]/ns0:Header[1]/ns0:CompanyPhoneNo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Packt_Sales_Invoice/50116"/>
          <w:id w:val="-272474917"/>
          <w:placeholder>
            <w:docPart w:val="7F8B9C0B253F40E1A624578D9A23ECDD"/>
          </w:placeholder>
          <w:dataBinding w:prefixMappings="xmlns:ns0='urn:microsoft-dynamics-nav/reports/Packt_Sales_Invoice/50116/'" w:xpath="/ns0:NavWordReportXmlPart[1]/ns0:Header[1]/ns0:EMail_Header_Lbl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Packt_Sales_Invoice/50116"/>
          <w:id w:val="-1968960596"/>
          <w:placeholder>
            <w:docPart w:val="542B45161D324E28AEE5E66E927497EC"/>
          </w:placeholder>
          <w:dataBinding w:prefixMappings="xmlns:ns0='urn:microsoft-dynamics-nav/reports/Packt_Sales_Invoice/50116/'" w:xpath="/ns0:NavWordReportXmlPart[1]/ns0:Header[1]/ns0:CompanyVATRegistrationNo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Packt_Sales_Invoice/50116"/>
          <w:id w:val="412437649"/>
          <w:placeholder>
            <w:docPart w:val="67B453FC7B04421CBE247EE125419382"/>
          </w:placeholder>
          <w:dataBinding w:prefixMappings="xmlns:ns0='urn:microsoft-dynamics-nav/reports/Packt_Sales_Invoice/50116/'" w:xpath="/ns0:NavWordReportXmlPart[1]/ns0:Header[1]/ns0:CompanyHomePage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Packt_Sales_Invoice/50116"/>
          <w:id w:val="-1162540195"/>
          <w:placeholder>
            <w:docPart w:val="4FD74BEB63934A8DB0749BA4D6B083ED"/>
          </w:placeholder>
          <w:dataBinding w:prefixMappings="xmlns:ns0='urn:microsoft-dynamics-nav/reports/Packt_Sales_Invoice/50116/'" w:xpath="/ns0:NavWordReportXmlPart[1]/ns0:Header[1]/ns0:CompanyPhoneNo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Packt_Sales_Invoice/50116"/>
          <w:id w:val="860396444"/>
          <w:placeholder>
            <w:docPart w:val="54068B715CF34F89A307530FB3EFB91B"/>
          </w:placeholder>
          <w:dataBinding w:prefixMappings="xmlns:ns0='urn:microsoft-dynamics-nav/reports/Packt_Sales_Invoice/50116/'" w:xpath="/ns0:NavWordReportXmlPart[1]/ns0:Header[1]/ns0:CompanyEMail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Packt_Sales_Invoice/50116"/>
          <w:id w:val="536472809"/>
          <w:placeholder>
            <w:docPart w:val="AF51C37BE9C544C0B02CEF6870C757E4"/>
          </w:placeholder>
          <w:dataBinding w:prefixMappings="xmlns:ns0='urn:microsoft-dynamics-nav/reports/Packt_Sales_Invoice/50116/'" w:xpath="/ns0:NavWordReportXmlPart[1]/ns0:Header[1]/ns0:CompanyBankName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Packt_Sales_Invoice/50116"/>
          <w:id w:val="72087598"/>
          <w:placeholder>
            <w:docPart w:val="8BB73B2AFE6D4228987D25F8338CE8D7"/>
          </w:placeholder>
          <w:dataBinding w:prefixMappings="xmlns:ns0='urn:microsoft-dynamics-nav/reports/Packt_Sales_Invoice/50116/'" w:xpath="/ns0:NavWordReportXmlPart[1]/ns0:Header[1]/ns0:CompanyIBAN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Packt_Sales_Invoice/50116"/>
          <w:id w:val="-687442409"/>
          <w:placeholder>
            <w:docPart w:val="07CDFF1FA1804FACA6815EAA30AEA205"/>
          </w:placeholder>
          <w:dataBinding w:prefixMappings="xmlns:ns0='urn:microsoft-dynamics-nav/reports/Packt_Sales_Invoice/50116/'" w:xpath="/ns0:NavWordReportXmlPart[1]/ns0:Header[1]/ns0:CompanySWIFT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Packt_Sales_Invoice/50116"/>
          <w:id w:val="-1395651447"/>
          <w:placeholder>
            <w:docPart w:val="C6D430F265AB42D5A18429D7044A0AD9"/>
          </w:placeholder>
          <w:dataBinding w:prefixMappings="xmlns:ns0='urn:microsoft-dynamics-nav/reports/Packt_Sales_Invoice/50116/'" w:xpath="/ns0:NavWordReportXmlPart[1]/ns0:Header[1]/ns0:CompanyGiroNo_Lbl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Packt_Sales_Invoice/50116"/>
              <w:id w:val="800194651"/>
              <w:placeholder>
                <w:docPart w:val="405406A4FC564D2182F4A115F0F9E0CF"/>
              </w:placeholder>
              <w:dataBinding w:prefixMappings="xmlns:ns0='urn:microsoft-dynamics-nav/reports/Packt_Sales_Invoice/50116/'" w:xpath="/ns0:NavWordReportXmlPart[1]/ns0:Header[1]/ns0:CompanyBankBranchNo[1]" w:storeItemID="{F8E6B409-31B2-4D97-AE84-96BCAFD95F9F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Packt_Sales_Invoice/50116"/>
              <w:id w:val="-578668554"/>
              <w:placeholder>
                <w:docPart w:val="BB7EA51D2D6D4A77A524CEE5744643E8"/>
              </w:placeholder>
              <w:dataBinding w:prefixMappings="xmlns:ns0='urn:microsoft-dynamics-nav/reports/Packt_Sales_Invoice/50116/'" w:xpath="/ns0:NavWordReportXmlPart[1]/ns0:Header[1]/ns0:CompanyBankAccountNo[1]" w:storeItemID="{F8E6B409-31B2-4D97-AE84-96BCAFD95F9F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Packt_Sales_Invoice/50116"/>
          <w:id w:val="513045610"/>
          <w:placeholder>
            <w:docPart w:val="EFC7A9B9C4594CF8B0D6449E717EF56F"/>
          </w:placeholder>
          <w:dataBinding w:prefixMappings="xmlns:ns0='urn:microsoft-dynamics-nav/reports/Packt_Sales_Invoice/50116/'" w:xpath="/ns0:NavWordReportXmlPart[1]/ns0:Header[1]/ns0:CompanyIBAN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Packt_Sales_Invoice/50116"/>
          <w:id w:val="1536079020"/>
          <w:placeholder>
            <w:docPart w:val="A3D56298C27C447A84E225A91C2B10E0"/>
          </w:placeholder>
          <w:dataBinding w:prefixMappings="xmlns:ns0='urn:microsoft-dynamics-nav/reports/Packt_Sales_Invoice/50116/'" w:xpath="/ns0:NavWordReportXmlPart[1]/ns0:Header[1]/ns0:CompanySWIFT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Packt_Sales_Invoice/50116"/>
          <w:id w:val="-1971888300"/>
          <w:placeholder>
            <w:docPart w:val="7854EDE10DC34A08B41378DE66AE7F7B"/>
          </w:placeholder>
          <w:dataBinding w:prefixMappings="xmlns:ns0='urn:microsoft-dynamics-nav/reports/Packt_Sales_Invoice/50116/'" w:xpath="/ns0:NavWordReportXmlPart[1]/ns0:Header[1]/ns0:CompanyGiroNo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1193" w:rsidP="00E40C63" w:rsidRDefault="000B1193" w14:paraId="6EA99AC4" w14:textId="77777777">
      <w:pPr>
        <w:spacing w:after="0"/>
      </w:pPr>
      <w:r>
        <w:separator/>
      </w:r>
    </w:p>
  </w:footnote>
  <w:footnote w:type="continuationSeparator" w:id="0">
    <w:p w:rsidR="000B1193" w:rsidP="00E40C63" w:rsidRDefault="000B1193" w14:paraId="3F9FC0C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DC3409" w:rsidR="00C43401" w:rsidTr="00772EA7" w14:paraId="1BD680FE" w14:textId="77777777">
      <w:tc>
        <w:tcPr>
          <w:tcW w:w="2929" w:type="pct"/>
        </w:tcPr>
        <w:p w:rsidRPr="005911B1" w:rsidR="00C43401" w:rsidP="00C43401" w:rsidRDefault="00000000" w14:paraId="30E8CFF0" w14:textId="77777777">
          <w:pPr>
            <w:rPr>
              <w:rStyle w:val="Strong"/>
              <w:lang w:val="it-IT"/>
            </w:rPr>
          </w:pPr>
          <w:sdt>
            <w:sdtPr>
              <w:rPr>
                <w:rStyle w:val="Strong"/>
                <w:lang w:val="it-IT"/>
              </w:rPr>
              <w:alias w:val="#Nav: /Header/DocumentTitle_Lbl"/>
              <w:tag w:val="#Nav: Packt_Sales_Invoice/50116"/>
              <w:id w:val="1118172250"/>
              <w:placeholder>
                <w:docPart w:val="85F17D8968A64DA6A4F66CAAC909213D"/>
              </w:placeholder>
              <w:dataBinding w:prefixMappings="xmlns:ns0='urn:microsoft-dynamics-nav/reports/Packt_Sales_Invoice/50116/'" w:xpath="/ns0:NavWordReportXmlPart[1]/ns0:Header[1]/ns0:DocumentTitle_Lbl[1]" w:storeItemID="{F8E6B409-31B2-4D97-AE84-96BCAFD95F9F}"/>
              <w:text/>
            </w:sdtPr>
            <w:sdtContent>
              <w:r w:rsidRPr="005911B1" w:rsidR="00C43401">
                <w:rPr>
                  <w:rStyle w:val="Strong"/>
                  <w:lang w:val="it-IT"/>
                </w:rPr>
                <w:t>DocumentTitle_Lbl</w:t>
              </w:r>
            </w:sdtContent>
          </w:sdt>
          <w:r w:rsidRPr="005911B1" w:rsidR="00C43401">
            <w:rPr>
              <w:rStyle w:val="Strong"/>
              <w:lang w:val="it-IT"/>
            </w:rPr>
            <w:t xml:space="preserve"> </w:t>
          </w:r>
          <w:sdt>
            <w:sdtPr>
              <w:rPr>
                <w:rStyle w:val="Strong"/>
                <w:lang w:val="it-IT"/>
              </w:rPr>
              <w:alias w:val="#Nav: /Header/DocumentNo"/>
              <w:tag w:val="#Nav: Packt_Sales_Invoice/50116"/>
              <w:id w:val="-1792285139"/>
              <w:placeholder>
                <w:docPart w:val="85F17D8968A64DA6A4F66CAAC909213D"/>
              </w:placeholder>
              <w:dataBinding w:prefixMappings="xmlns:ns0='urn:microsoft-dynamics-nav/reports/Packt_Sales_Invoice/50116/'" w:xpath="/ns0:NavWordReportXmlPart[1]/ns0:Header[1]/ns0:DocumentNo[1]" w:storeItemID="{F8E6B409-31B2-4D97-AE84-96BCAFD95F9F}"/>
              <w:text/>
            </w:sdtPr>
            <w:sdtContent>
              <w:r w:rsidRPr="005911B1" w:rsidR="00C43401">
                <w:rPr>
                  <w:rStyle w:val="Strong"/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Packt_Sales_Invoice/50116"/>
            <w:id w:val="-1183590736"/>
            <w:placeholder>
              <w:docPart w:val="647FBC123D0D4A4C8824A50443E4DFC1"/>
            </w:placeholder>
            <w:dataBinding w:prefixMappings="xmlns:ns0='urn:microsoft-dynamics-nav/reports/Packt_Sales_Invoice/50116/'" w:xpath="/ns0:NavWordReportXmlPart[1]/ns0:Header[1]/ns0:DocumentDate[1]" w:storeItemID="{F8E6B409-31B2-4D97-AE84-96BCAFD95F9F}"/>
            <w:text/>
          </w:sdtPr>
          <w:sdtContent>
            <w:p w:rsidRPr="005911B1" w:rsidR="00C43401" w:rsidP="00C43401" w:rsidRDefault="00C43401" w14:paraId="6E7DE9F3" w14:textId="77777777">
              <w:pPr>
                <w:pStyle w:val="NoSpacing"/>
                <w:rPr>
                  <w:lang w:val="it-IT"/>
                </w:rPr>
              </w:pPr>
              <w:r w:rsidRPr="005911B1">
                <w:rPr>
                  <w:lang w:val="it-IT"/>
                </w:rPr>
                <w:t>DocumentDate</w:t>
              </w:r>
            </w:p>
          </w:sdtContent>
        </w:sdt>
        <w:p w:rsidRPr="005911B1" w:rsidR="00C43401" w:rsidP="00C43401" w:rsidRDefault="00000000" w14:paraId="6F84FF38" w14:textId="77777777">
          <w:pPr>
            <w:pStyle w:val="NoSpacing"/>
            <w:rPr>
              <w:b/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Packt_Sales_Invoice/50116"/>
              <w:id w:val="-1719745130"/>
              <w:placeholder>
                <w:docPart w:val="85F17D8968A64DA6A4F66CAAC909213D"/>
              </w:placeholder>
              <w:dataBinding w:prefixMappings="xmlns:ns0='urn:microsoft-dynamics-nav/reports/Packt_Sales_Invoice/50116/'" w:xpath="/ns0:NavWordReportXmlPart[1]/ns0:Header[1]/ns0:Page_Lbl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Page_Lbl</w:t>
              </w:r>
            </w:sdtContent>
          </w:sdt>
          <w:r w:rsidRPr="005911B1" w:rsidR="00C43401">
            <w:rPr>
              <w:lang w:val="it-IT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  <w:r w:rsidRPr="005911B1" w:rsidR="00C43401">
            <w:rPr>
              <w:lang w:val="it-IT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5911B1" w:rsidR="00C43401" w:rsidP="00C43401" w:rsidRDefault="00C43401" w14:paraId="5C3FEF91" w14:textId="77777777">
          <w:pPr>
            <w:pStyle w:val="Header"/>
            <w:jc w:val="right"/>
            <w:rPr>
              <w:b/>
              <w:lang w:val="it-IT"/>
            </w:rPr>
          </w:pPr>
        </w:p>
      </w:tc>
    </w:tr>
  </w:tbl>
  <w:p w:rsidRPr="005911B1" w:rsidR="00D6006D" w:rsidP="00D6006D" w:rsidRDefault="00D6006D" w14:paraId="0F1F58A8" w14:textId="77777777">
    <w:pPr>
      <w:pStyle w:val="Header"/>
      <w:ind w:right="141"/>
      <w:rPr>
        <w:b/>
        <w:sz w:val="12"/>
        <w:szCs w:val="12"/>
        <w:lang w:val="it-IT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5911B1" w:rsidR="00C43401" w:rsidP="00C43401" w:rsidRDefault="00000000" w14:paraId="3375722D" w14:textId="77777777">
          <w:pPr>
            <w:pStyle w:val="Title"/>
            <w:rPr>
              <w:lang w:val="it-IT"/>
            </w:rPr>
          </w:pPr>
          <w:sdt>
            <w:sdtPr>
              <w:rPr>
                <w:lang w:val="it-IT"/>
              </w:rPr>
              <w:alias w:val="#Nav: /Header/DocumentTitle_Lbl"/>
              <w:tag w:val="#Nav: Packt_Sales_Invoice/50116"/>
              <w:id w:val="-243725382"/>
              <w:placeholder>
                <w:docPart w:val="4BD5A61B1BCB450480F0D2A5ABE0F40B"/>
              </w:placeholder>
              <w:dataBinding w:prefixMappings="xmlns:ns0='urn:microsoft-dynamics-nav/reports/Packt_Sales_Invoice/50116/'" w:xpath="/ns0:NavWordReportXmlPart[1]/ns0:Header[1]/ns0:DocumentTitle_Lbl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DocumentTitle_Lbl</w:t>
              </w:r>
            </w:sdtContent>
          </w:sdt>
          <w:r w:rsidRPr="005911B1" w:rsidR="00C43401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Packt_Sales_Invoice/50116"/>
              <w:id w:val="468630016"/>
              <w:placeholder>
                <w:docPart w:val="4BD5A61B1BCB450480F0D2A5ABE0F40B"/>
              </w:placeholder>
              <w:dataBinding w:prefixMappings="xmlns:ns0='urn:microsoft-dynamics-nav/reports/Packt_Sales_Invoice/50116/'" w:xpath="/ns0:NavWordReportXmlPart[1]/ns0:Header[1]/ns0:DocumentNo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Packt_Sales_Invoice/50116"/>
            <w:id w:val="-386421384"/>
            <w:placeholder>
              <w:docPart w:val="BC4B939BA08A40B1A8E2349E00F308FC"/>
            </w:placeholder>
            <w:dataBinding w:prefixMappings="xmlns:ns0='urn:microsoft-dynamics-nav/reports/Packt_Sales_Invoice/50116/'" w:xpath="/ns0:NavWordReportXmlPart[1]/ns0:Header[1]/ns0:DocumentDate[1]" w:storeItemID="{F8E6B409-31B2-4D97-AE84-96BCAFD95F9F}"/>
            <w:text/>
          </w:sdtPr>
          <w:sdtContent>
            <w:p w:rsidRPr="005911B1" w:rsidR="00C43401" w:rsidP="00C43401" w:rsidRDefault="00C43401" w14:paraId="3BA9F0CE" w14:textId="77777777">
              <w:pPr>
                <w:pStyle w:val="Subtitle"/>
                <w:rPr>
                  <w:lang w:val="it-IT"/>
                </w:rPr>
              </w:pPr>
              <w:r w:rsidRPr="005911B1">
                <w:rPr>
                  <w:lang w:val="it-IT"/>
                </w:rPr>
                <w:t>DocumentDate</w:t>
              </w:r>
            </w:p>
          </w:sdtContent>
        </w:sdt>
        <w:p w:rsidRPr="005911B1" w:rsidR="00C43401" w:rsidP="00C43401" w:rsidRDefault="00000000" w14:paraId="0187DB1E" w14:textId="77777777">
          <w:pPr>
            <w:pStyle w:val="Subtitle"/>
            <w:rPr>
              <w:bCs/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Packt_Sales_Invoice/50116"/>
              <w:id w:val="799797659"/>
              <w:placeholder>
                <w:docPart w:val="4BD5A61B1BCB450480F0D2A5ABE0F40B"/>
              </w:placeholder>
              <w:dataBinding w:prefixMappings="xmlns:ns0='urn:microsoft-dynamics-nav/reports/Packt_Sales_Invoice/50116/'" w:xpath="/ns0:NavWordReportXmlPart[1]/ns0:Header[1]/ns0:Page_Lbl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Page_Lbl</w:t>
              </w:r>
            </w:sdtContent>
          </w:sdt>
          <w:r w:rsidRPr="005911B1" w:rsidR="00C43401">
            <w:rPr>
              <w:lang w:val="it-IT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1</w:t>
          </w:r>
          <w:r w:rsidRPr="00204F31" w:rsidR="00C43401">
            <w:rPr>
              <w:bCs/>
            </w:rPr>
            <w:fldChar w:fldCharType="end"/>
          </w:r>
          <w:r w:rsidRPr="005911B1" w:rsidR="00C43401">
            <w:rPr>
              <w:lang w:val="it-IT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5911B1" w:rsidR="00C43401" w:rsidP="00C43401" w:rsidRDefault="00C43401" w14:paraId="53EDBDED" w14:textId="77777777">
          <w:pPr>
            <w:pStyle w:val="Header"/>
            <w:rPr>
              <w:b/>
              <w:lang w:val="it-IT"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Packt_Sales_Invoice/50116"/>
              <w:id w:val="795027538"/>
              <w:dataBinding w:prefixMappings="xmlns:ns0='urn:microsoft-dynamics-nav/reports/Packt_Sales_Invoice/50116/'" w:xpath="/ns0:NavWordReportXmlPart[1]/ns0:Header[1]/ns0:CompanyPicture[1]" w:storeItemID="{F8E6B409-31B2-4D97-AE84-96BCAFD95F9F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B1193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11B1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2B9A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C3409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3D04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256D8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P a c k t _ S a l e s _ I n v o i c e / 5 0 1 1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P K T E n c o d e d S t r i n g > P K T E n c o d e d S t r i n g < / P K T E n c o d e d S t r i n g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E6B409-31B2-4D97-AE84-96BCAFD95F9F}">
  <ds:schemaRefs>
    <ds:schemaRef ds:uri="urn:microsoft-dynamics-nav/reports/Packt_Sales_Invoice/5011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2023-02-13T17:09:00Z</dcterms:modified>
</cp:coreProperties>
</file>