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Packt_Sales_Invoice/50116"/>
            <w:id w:val="-346637227"/>
            <w:placeholder>
              <w:docPart w:val="CEDF5E3431064BB6BB9D44760C7A4D44"/>
            </w:placeholder>
            <w:dataBinding w:prefixMappings="xmlns:ns0='urn:microsoft-dynamics-nav/reports/Packt_Sales_Invoice/50116/'" w:xpath="/ns0:NavWordReportXmlPart[1]/ns0:Header[1]/ns0:CustomerAddress1[1]" w:storeItemID="{F8E6B409-31B2-4D97-AE84-96BCAFD95F9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Packt_Sales_Invoice/50116"/>
            <w:id w:val="-1171950695"/>
            <w:placeholder>
              <w:docPart w:val="53DFA164C9794AC68EDA0D8BF94C6DC6"/>
            </w:placeholder>
            <w:dataBinding w:prefixMappings="xmlns:ns0='urn:microsoft-dynamics-nav/reports/Packt_Sales_Invoice/50116/'" w:xpath="/ns0:NavWordReportXmlPart[1]/ns0:Header[1]/ns0:CompanyAddress1[1]" w:storeItemID="{F8E6B409-31B2-4D97-AE84-96BCAFD95F9F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Packt_Sales_Invoice/50116"/>
            <w:id w:val="2121793087"/>
            <w:placeholder>
              <w:docPart w:val="CEDF5E3431064BB6BB9D44760C7A4D44"/>
            </w:placeholder>
            <w:dataBinding w:prefixMappings="xmlns:ns0='urn:microsoft-dynamics-nav/reports/Packt_Sales_Invoice/50116/'" w:xpath="/ns0:NavWordReportXmlPart[1]/ns0:Header[1]/ns0:CustomerAddress2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Packt_Sales_Invoice/50116"/>
            <w:id w:val="1521665205"/>
            <w:placeholder>
              <w:docPart w:val="0E198E2638624E51B748E662B6F08683"/>
            </w:placeholder>
            <w:dataBinding w:prefixMappings="xmlns:ns0='urn:microsoft-dynamics-nav/reports/Packt_Sales_Invoice/50116/'" w:xpath="/ns0:NavWordReportXmlPart[1]/ns0:Header[1]/ns0:CompanyAddress2[1]" w:storeItemID="{F8E6B409-31B2-4D97-AE84-96BCAFD95F9F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Packt_Sales_Invoice/50116"/>
            <w:id w:val="536395156"/>
            <w:placeholder>
              <w:docPart w:val="CEDF5E3431064BB6BB9D44760C7A4D44"/>
            </w:placeholder>
            <w:dataBinding w:prefixMappings="xmlns:ns0='urn:microsoft-dynamics-nav/reports/Packt_Sales_Invoice/50116/'" w:xpath="/ns0:NavWordReportXmlPart[1]/ns0:Header[1]/ns0:CustomerAddress3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Packt_Sales_Invoice/50116"/>
            <w:id w:val="-1053613660"/>
            <w:placeholder>
              <w:docPart w:val="0E198E2638624E51B748E662B6F08683"/>
            </w:placeholder>
            <w:dataBinding w:prefixMappings="xmlns:ns0='urn:microsoft-dynamics-nav/reports/Packt_Sales_Invoice/50116/'" w:xpath="/ns0:NavWordReportXmlPart[1]/ns0:Header[1]/ns0:CompanyAddress3[1]" w:storeItemID="{F8E6B409-31B2-4D97-AE84-96BCAFD95F9F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Packt_Sales_Invoice/50116"/>
            <w:id w:val="1229109116"/>
            <w:placeholder>
              <w:docPart w:val="CEDF5E3431064BB6BB9D44760C7A4D44"/>
            </w:placeholder>
            <w:dataBinding w:prefixMappings="xmlns:ns0='urn:microsoft-dynamics-nav/reports/Packt_Sales_Invoice/50116/'" w:xpath="/ns0:NavWordReportXmlPart[1]/ns0:Header[1]/ns0:CustomerAddress4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Packt_Sales_Invoice/50116"/>
            <w:id w:val="-843252946"/>
            <w:placeholder>
              <w:docPart w:val="0E198E2638624E51B748E662B6F08683"/>
            </w:placeholder>
            <w:dataBinding w:prefixMappings="xmlns:ns0='urn:microsoft-dynamics-nav/reports/Packt_Sales_Invoice/50116/'" w:xpath="/ns0:NavWordReportXmlPart[1]/ns0:Header[1]/ns0:CompanyAddress4[1]" w:storeItemID="{F8E6B409-31B2-4D97-AE84-96BCAFD95F9F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Packt_Sales_Invoice/50116"/>
            <w:id w:val="1814057176"/>
            <w:placeholder>
              <w:docPart w:val="CEDF5E3431064BB6BB9D44760C7A4D44"/>
            </w:placeholder>
            <w:dataBinding w:prefixMappings="xmlns:ns0='urn:microsoft-dynamics-nav/reports/Packt_Sales_Invoice/50116/'" w:xpath="/ns0:NavWordReportXmlPart[1]/ns0:Header[1]/ns0:CustomerAddress5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Packt_Sales_Invoice/50116"/>
            <w:id w:val="-1834985711"/>
            <w:placeholder>
              <w:docPart w:val="0E198E2638624E51B748E662B6F08683"/>
            </w:placeholder>
            <w:dataBinding w:prefixMappings="xmlns:ns0='urn:microsoft-dynamics-nav/reports/Packt_Sales_Invoice/50116/'" w:xpath="/ns0:NavWordReportXmlPart[1]/ns0:Header[1]/ns0:CompanyAddress5[1]" w:storeItemID="{F8E6B409-31B2-4D97-AE84-96BCAFD95F9F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Packt_Sales_Invoice/50116"/>
            <w:id w:val="-2064325541"/>
            <w:placeholder>
              <w:docPart w:val="CEDF5E3431064BB6BB9D44760C7A4D44"/>
            </w:placeholder>
            <w:dataBinding w:prefixMappings="xmlns:ns0='urn:microsoft-dynamics-nav/reports/Packt_Sales_Invoice/50116/'" w:xpath="/ns0:NavWordReportXmlPart[1]/ns0:Header[1]/ns0:CustomerAddress6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Packt_Sales_Invoice/50116"/>
            <w:id w:val="-2005736487"/>
            <w:placeholder>
              <w:docPart w:val="0E198E2638624E51B748E662B6F08683"/>
            </w:placeholder>
            <w:dataBinding w:prefixMappings="xmlns:ns0='urn:microsoft-dynamics-nav/reports/Packt_Sales_Invoice/50116/'" w:xpath="/ns0:NavWordReportXmlPart[1]/ns0:Header[1]/ns0:CompanyAddress6[1]" w:storeItemID="{F8E6B409-31B2-4D97-AE84-96BCAFD95F9F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Packt_Sales_Invoice/50116"/>
            <w:id w:val="-762605892"/>
            <w:placeholder>
              <w:docPart w:val="6E76CA63D41844028E5A6FF0624C5B91"/>
            </w:placeholder>
            <w:dataBinding w:prefixMappings="xmlns:ns0='urn:microsoft-dynamics-nav/reports/Packt_Sales_Invoice/50116/'" w:xpath="/ns0:NavWordReportXmlPart[1]/ns0:Header[1]/ns0:CustomerAddress7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Packt_Sales_Invoice/5011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Packt_Sales_Invoice/50116/'" w:xpath="/ns0:NavWordReportXmlPart[1]/ns0:Header[1]/ns0:CompanyLegalOffice_Lbl[1]" w:storeItemID="{F8E6B409-31B2-4D97-AE84-96BCAFD95F9F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Packt_Sales_Invoice/5011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Packt_Sales_Invoice/50116/'" w:xpath="/ns0:NavWordReportXmlPart[1]/ns0:Header[1]/ns0:CompanyLegalOffice[1]" w:storeItemID="{F8E6B409-31B2-4D97-AE84-96BCAFD95F9F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Packt_Sales_Invoice/50116"/>
            <w:id w:val="571465082"/>
            <w:placeholder>
              <w:docPart w:val="C9C2CB19028948D1BDA62A59BDF5FC73"/>
            </w:placeholder>
            <w:dataBinding w:prefixMappings="xmlns:ns0='urn:microsoft-dynamics-nav/reports/Packt_Sales_Invoice/50116/'" w:xpath="/ns0:NavWordReportXmlPart[1]/ns0:Header[1]/ns0:CustomerAddress8[1]" w:storeItemID="{F8E6B409-31B2-4D97-AE84-96BCAFD95F9F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Packt_Sales_Invoice/50116"/>
            <w:id w:val="-1130623254"/>
            <w:placeholder>
              <w:docPart w:val="63229BE11A044311AA78C4ED9947E615"/>
            </w:placeholder>
            <w:dataBinding w:prefixMappings="xmlns:ns0='urn:microsoft-dynamics-nav/reports/Packt_Sales_Invoice/50116/'" w:xpath="/ns0:NavWordReportXmlPart[1]/ns0:Header[1]/ns0:YourReference_Lbl[1]" w:storeItemID="{F8E6B409-31B2-4D97-AE84-96BCAFD95F9F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Packt_Sales_Invoice/50116"/>
            <w:id w:val="-1425419817"/>
            <w:placeholder>
              <w:docPart w:val="E09F23DE48724A47B66E42FF06F0A498"/>
            </w:placeholder>
            <w:dataBinding w:prefixMappings="xmlns:ns0='urn:microsoft-dynamics-nav/reports/Packt_Sales_Invoice/50116/'" w:xpath="/ns0:NavWordReportXmlPart[1]/ns0:Header[1]/ns0:SalesPersonBlank_Lbl[1]" w:storeItemID="{F8E6B409-31B2-4D97-AE84-96BCAFD95F9F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Packt_Sales_Invoice/50116"/>
            <w:id w:val="-1251649982"/>
            <w:placeholder>
              <w:docPart w:val="4F29546A99B2402894A60AC247E389A5"/>
            </w:placeholder>
            <w:dataBinding w:prefixMappings="xmlns:ns0='urn:microsoft-dynamics-nav/reports/Packt_Sales_Invoice/50116/'" w:xpath="/ns0:NavWordReportXmlPart[1]/ns0:Header[1]/ns0:DueDate_Lbl[1]" w:storeItemID="{F8E6B409-31B2-4D97-AE84-96BCAFD95F9F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Packt_Sales_Invoice/50116"/>
            <w:id w:val="1934628656"/>
            <w:placeholder>
              <w:docPart w:val="977A4042FE6042F5B6D95665CD2BB017"/>
            </w:placeholder>
            <w:dataBinding w:prefixMappings="xmlns:ns0='urn:microsoft-dynamics-nav/reports/Packt_Sales_Invoice/50116/'" w:xpath="/ns0:NavWordReportXmlPart[1]/ns0:Header[1]/ns0:PaymentTermsDescription_Lbl[1]" w:storeItemID="{F8E6B409-31B2-4D97-AE84-96BCAFD95F9F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Packt_Sales_Invoice/50116"/>
            <w:id w:val="1620342425"/>
            <w:placeholder>
              <w:docPart w:val="3F664094DEFC42A088EFC09177A51A77"/>
            </w:placeholder>
            <w:dataBinding w:prefixMappings="xmlns:ns0='urn:microsoft-dynamics-nav/reports/Packt_Sales_Invoice/50116/'" w:xpath="/ns0:NavWordReportXmlPart[1]/ns0:Header[1]/ns0:YourReference[1]" w:storeItemID="{F8E6B409-31B2-4D97-AE84-96BCAFD95F9F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Packt_Sales_Invoice/50116"/>
            <w:id w:val="-2093382796"/>
            <w:placeholder>
              <w:docPart w:val="3516213203CE4790BA765785B14E766B"/>
            </w:placeholder>
            <w:dataBinding w:prefixMappings="xmlns:ns0='urn:microsoft-dynamics-nav/reports/Packt_Sales_Invoice/50116/'" w:xpath="/ns0:NavWordReportXmlPart[1]/ns0:Header[1]/ns0:SalesPersonName[1]" w:storeItemID="{F8E6B409-31B2-4D97-AE84-96BCAFD95F9F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Packt_Sales_Invoice/50116"/>
            <w:id w:val="1703123343"/>
            <w:placeholder>
              <w:docPart w:val="0FAE247910E14A5EAED6E9C07EBF7D3B"/>
            </w:placeholder>
            <w:dataBinding w:prefixMappings="xmlns:ns0='urn:microsoft-dynamics-nav/reports/Packt_Sales_Invoice/50116/'" w:xpath="/ns0:NavWordReportXmlPart[1]/ns0:Header[1]/ns0:DueDate[1]" w:storeItemID="{F8E6B409-31B2-4D97-AE84-96BCAFD95F9F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Packt_Sales_Invoice/50116"/>
            <w:id w:val="-419950001"/>
            <w:placeholder>
              <w:docPart w:val="54CAC560A4AB4419B410B5940810B5DD"/>
            </w:placeholder>
            <w:dataBinding w:prefixMappings="xmlns:ns0='urn:microsoft-dynamics-nav/reports/Packt_Sales_Invoice/50116/'" w:xpath="/ns0:NavWordReportXmlPart[1]/ns0:Header[1]/ns0:PaymentTermsDescription[1]" w:storeItemID="{F8E6B409-31B2-4D97-AE84-96BCAFD95F9F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Packt_Sales_Invoice/50116"/>
            <w:id w:val="-1266381342"/>
            <w:placeholder>
              <w:docPart w:val="F278324B74CF4205896C39AA69E59C7B"/>
            </w:placeholder>
            <w:dataBinding w:prefixMappings="xmlns:ns0='urn:microsoft-dynamics-nav/reports/Packt_Sales_Invoice/50116/'" w:xpath="/ns0:NavWordReportXmlPart[1]/ns0:Header[1]/ns0:OrderNo_Lbl[1]" w:storeItemID="{F8E6B409-31B2-4D97-AE84-96BCAFD95F9F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Packt_Sales_Invoice/50116"/>
            <w:id w:val="-1844006567"/>
            <w:placeholder>
              <w:docPart w:val="9766D0E1140440609F61820FFF2AFB2B"/>
            </w:placeholder>
            <w:dataBinding w:prefixMappings="xmlns:ns0='urn:microsoft-dynamics-nav/reports/Packt_Sales_Invoice/50116/'" w:xpath="/ns0:NavWordReportXmlPart[1]/ns0:Header[1]/ns0:ShipmentMethodDescription_Lbl[1]" w:storeItemID="{F8E6B409-31B2-4D97-AE84-96BCAFD95F9F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Packt_Sales_Invoice/50116"/>
            <w:id w:val="283549672"/>
            <w:placeholder>
              <w:docPart w:val="4B2FED3CBD024AD19E5C49EE52E5B2DC"/>
            </w:placeholder>
            <w:dataBinding w:prefixMappings="xmlns:ns0='urn:microsoft-dynamics-nav/reports/Packt_Sales_Invoice/50116/'" w:xpath="/ns0:NavWordReportXmlPart[1]/ns0:Header[1]/ns0:PaymentMethodDescription_Lbl[1]" w:storeItemID="{F8E6B409-31B2-4D97-AE84-96BCAFD95F9F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Packt_Sales_Invoice/50116"/>
            <w:id w:val="-1064484745"/>
            <w:placeholder>
              <w:docPart w:val="D5F3D5BD845A4A3C851A6A42EA83BABD"/>
            </w:placeholder>
            <w:dataBinding w:prefixMappings="xmlns:ns0='urn:microsoft-dynamics-nav/reports/Packt_Sales_Invoice/50116/'" w:xpath="/ns0:NavWordReportXmlPart[1]/ns0:Header[1]/ns0:PaymentReference_Lbl[1]" w:storeItemID="{F8E6B409-31B2-4D97-AE84-96BCAFD95F9F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Packt_Sales_Invoice/50116"/>
            <w:id w:val="1867791684"/>
            <w:placeholder>
              <w:docPart w:val="DAFDC200264A46739AA6BB9B7E7FA71F"/>
            </w:placeholder>
            <w:dataBinding w:prefixMappings="xmlns:ns0='urn:microsoft-dynamics-nav/reports/Packt_Sales_Invoice/50116/'" w:xpath="/ns0:NavWordReportXmlPart[1]/ns0:Header[1]/ns0:OrderNo[1]" w:storeItemID="{F8E6B409-31B2-4D97-AE84-96BCAFD95F9F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Packt_Sales_Invoice/50116"/>
            <w:id w:val="-168258069"/>
            <w:placeholder>
              <w:docPart w:val="C8789146DF1A4D79BCD11805EA820C4D"/>
            </w:placeholder>
            <w:dataBinding w:prefixMappings="xmlns:ns0='urn:microsoft-dynamics-nav/reports/Packt_Sales_Invoice/50116/'" w:xpath="/ns0:NavWordReportXmlPart[1]/ns0:Header[1]/ns0:ShipmentMethodDescription[1]" w:storeItemID="{F8E6B409-31B2-4D97-AE84-96BCAFD95F9F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Packt_Sales_Invoice/50116"/>
            <w:id w:val="-359043298"/>
            <w:placeholder>
              <w:docPart w:val="EAB14F6EA54B4D3F88B9F8D68B371EB3"/>
            </w:placeholder>
            <w:dataBinding w:prefixMappings="xmlns:ns0='urn:microsoft-dynamics-nav/reports/Packt_Sales_Invoice/50116/'" w:xpath="/ns0:NavWordReportXmlPart[1]/ns0:Header[1]/ns0:PaymentMethodDescription[1]" w:storeItemID="{F8E6B409-31B2-4D97-AE84-96BCAFD95F9F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Packt_Sales_Invoice/50116"/>
            <w:id w:val="1617714208"/>
            <w:placeholder>
              <w:docPart w:val="23A2AAC1CDF14258A3A888CCE0CF4678"/>
            </w:placeholder>
            <w:dataBinding w:prefixMappings="xmlns:ns0='urn:microsoft-dynamics-nav/reports/Packt_Sales_Invoice/50116/'" w:xpath="/ns0:NavWordReportXmlPart[1]/ns0:Header[1]/ns0:PaymentReference[1]" w:storeItemID="{F8E6B409-31B2-4D97-AE84-96BCAFD95F9F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0041B60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73F0484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Packt_Sales_Invoice/50116"/>
            <w:id w:val="-318811175"/>
            <w:placeholder>
              <w:docPart w:val="DefaultPlaceholder_-1854013440"/>
            </w:placeholder>
            <w:dataBinding w:prefixMappings="xmlns:ns0='urn:microsoft-dynamics-nav/reports/Packt_Sales_Invoice/50116/'" w:xpath="/ns0:NavWordReportXmlPart[1]/ns0:Header[1]/ns0:Line[1]/ns0:JobNo_Lbl[1]" w:storeItemID="{F8E6B409-31B2-4D97-AE84-96BCAFD95F9F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Pr="005911B1" w:rsidR="008179F0" w:rsidP="00D54DEE" w:rsidRDefault="008179F0" w14:paraId="47092CA4" w14:textId="64349CCA">
            <w:pPr>
              <w:contextualSpacing/>
              <w:rPr>
                <w:rFonts w:ascii="IDAutomation2D" w:hAnsi="IDAutomation2D"/>
                <w:sz w:val="20"/>
                <w:szCs w:val="20"/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65EC1B88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2DE9237F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Packt_Sales_Invoice/50116"/>
            <w:id w:val="252478305"/>
            <w:placeholder>
              <w:docPart w:val="DefaultPlaceholder_-1854013440"/>
            </w:placeholder>
            <w:dataBinding w:prefixMappings="xmlns:ns0='urn:microsoft-dynamics-nav/reports/Packt_Sales_Invoice/50116/'" w:xpath="/ns0:NavWordReportXmlPart[1]/ns0:Header[1]/ns0:Line[1]/ns0:JobNo[1]" w:storeItemID="{F8E6B409-31B2-4D97-AE84-96BCAFD95F9F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Packt_Sales_Invoice/50116"/>
        <w:id w:val="348460567"/>
        <w15:dataBinding w:prefixMappings="xmlns:ns0='urn:microsoft-dynamics-nav/reports/Packt_Sales_Invoice/50116/'" w:xpath="/ns0:NavWordReportXmlPart[1]/ns0:Header[1]/ns0:WorkDescriptionLines" w:storeItemID="{F8E6B409-31B2-4D97-AE84-96BCAFD95F9F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Packt_Sales_Invoice/50116"/>
                <w:id w:val="-1271001730"/>
                <w:placeholder>
                  <w:docPart w:val="DefaultPlaceholder_-1854013440"/>
                </w:placeholder>
                <w:dataBinding w:prefixMappings="xmlns:ns0='urn:microsoft-dynamics-nav/reports/Packt_Sales_Invoice/50116/'" w:xpath="/ns0:NavWordReportXmlPart[1]/ns0:Header[1]/ns0:WorkDescriptionLines[1]/ns0:WorkDescriptionLine[1]" w:storeItemID="{F8E6B409-31B2-4D97-AE84-96BCAFD95F9F}"/>
                <w:text/>
              </w:sdtPr>
              <w:sdtContent>
                <w:p w:rsidR="00DC3409" w:rsidP="00DC3409" w:rsidRDefault="00F7093D" w14:paraId="4A5B09CA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DC3409" w:rsidR="00D54DEE" w:rsidP="00DC3409" w:rsidRDefault="00DC3409" w14:paraId="67D0888E" w14:textId="2B351276">
      <w:pPr>
        <w:rPr>
          <w:rFonts w:ascii="IDAutomation2D" w:hAnsi="IDAutomation2D"/>
          <w:sz w:val="20"/>
          <w:szCs w:val="20"/>
        </w:rPr>
      </w:pPr>
      <w:r>
        <w:t xml:space="preserve"> </w:t>
      </w:r>
      <w:sdt>
        <w:sdtPr>
          <w:rPr>
            <w:rFonts w:ascii="IDAutomation2D" w:hAnsi="IDAutomation2D"/>
            <w:sz w:val="20"/>
            <w:szCs w:val="20"/>
          </w:rPr>
          <w:id w:val="-699092739"/>
          <w:placeholder>
            <w:docPart w:val="DefaultPlaceholder_-1854013440"/>
          </w:placeholder>
          <w:dataBinding w:prefixMappings="xmlns:ns0='urn:microsoft-dynamics-nav/reports/Packt_Sales_Invoice/50116/'" w:xpath="/ns0:NavWordReportXmlPart[1]/ns0:Header[1]/ns0:Totals[1]/ns0:PKTEncodedString[1]" w:storeItemID="{F8E6B409-31B2-4D97-AE84-96BCAFD95F9F}"/>
          <w:text/>
          <w:alias w:val="#Nav: /Header/Totals/PKTEncodedString"/>
          <w:tag w:val="#Nav: Packt_Sales_Invoice/50116"/>
        </w:sdtPr>
        <w:sdtContent>
          <w:proofErr w:type="spellStart"/>
          <w:r w:rsidRPr="00DC3409">
            <w:rPr>
              <w:rFonts w:ascii="IDAutomation2D" w:hAnsi="IDAutomation2D"/>
              <w:sz w:val="20"/>
              <w:szCs w:val="20"/>
            </w:rPr>
            <w:t>PKTEncodedString</w:t>
          </w:r>
          <w:proofErr w:type="spellEnd"/>
        </w:sdtContent>
      </w:sdt>
    </w:p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Packt_Sales_Invoice/50116"/>
            <w:id w:val="771446451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ItemNo_Line_Lbl[1]" w:storeItemID="{F8E6B409-31B2-4D97-AE84-96BCAFD95F9F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Packt_Sales_Invoice/50116"/>
            <w:id w:val="1545399846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Description_Line_Lbl[1]" w:storeItemID="{F8E6B409-31B2-4D97-AE84-96BCAFD95F9F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Packt_Sales_Invoice/50116"/>
            <w:id w:val="-833229876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ShipmentDate_Line_Lbl[1]" w:storeItemID="{F8E6B409-31B2-4D97-AE84-96BCAFD95F9F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Packt_Sales_Invoice/50116"/>
            <w:id w:val="616415257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Quantity_Line_Lbl[1]" w:storeItemID="{F8E6B409-31B2-4D97-AE84-96BCAFD95F9F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Packt_Sales_Invoice/50116"/>
            <w:id w:val="-1521079236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UnitPrice_Lbl[1]" w:storeItemID="{F8E6B409-31B2-4D97-AE84-96BCAFD95F9F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Packt_Sales_Invoice/50116"/>
            <w:id w:val="1291246806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VATPct_Line_Lbl[1]" w:storeItemID="{F8E6B409-31B2-4D97-AE84-96BCAFD95F9F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Packt_Sales_Invoice/50116"/>
            <w:id w:val="1532234539"/>
            <w:placeholder>
              <w:docPart w:val="985D1A8CC0F94F1291A72C14E133DEC6"/>
            </w:placeholder>
            <w:dataBinding w:prefixMappings="xmlns:ns0='urn:microsoft-dynamics-nav/reports/Packt_Sales_Invoice/50116/'" w:xpath="/ns0:NavWordReportXmlPart[1]/ns0:Header[1]/ns0:Line[1]/ns0:LineAmount_Line_Lbl[1]" w:storeItemID="{F8E6B409-31B2-4D97-AE84-96BCAFD95F9F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Packt_Sales_Invoice/50116"/>
          <w:id w:val="1327254768"/>
          <w15:dataBinding w:prefixMappings="xmlns:ns0='urn:microsoft-dynamics-nav/reports/Packt_Sales_Invoice/50116/'" w:xpath="/ns0:NavWordReportXmlPart[1]/ns0:Header[1]/ns0:Line" w:storeItemID="{F8E6B409-31B2-4D97-AE84-96BCAFD95F9F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Packt_Sales_Invoice/5011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Packt_Sales_Invoice/50116/'" w:xpath="/ns0:NavWordReportXmlPart[1]/ns0:Header[1]/ns0:Line[1]/ns0:ItemNo_Line[1]" w:storeItemID="{F8E6B409-31B2-4D97-AE84-96BCAFD95F9F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DC3409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Packt_Sales_Invoice/5011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Packt_Sales_Invoice/50116/'" w:xpath="/ns0:NavWordReportXmlPart[1]/ns0:Header[1]/ns0:Line[1]/ns0:Description_Line[1]" w:storeItemID="{F8E6B409-31B2-4D97-AE84-96BCAFD95F9F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DC3409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Packt_Sales_Invoice/5011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Packt_Sales_Invoice/50116/'" w:xpath="/ns0:NavWordReportXmlPart[1]/ns0:Header[1]/ns0:Line[1]/ns0:ShipmentDate_Line[1]" w:storeItemID="{F8E6B409-31B2-4D97-AE84-96BCAFD95F9F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DC3409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Packt_Sales_Invoice/5011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Packt_Sales_Invoice/50116/'" w:xpath="/ns0:NavWordReportXmlPart[1]/ns0:Header[1]/ns0:Line[1]/ns0:Quantity_Line[1]" w:storeItemID="{F8E6B409-31B2-4D97-AE84-96BCAFD95F9F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DC3409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Packt_Sales_Invoice/5011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Packt_Sales_Invoice/50116/'" w:xpath="/ns0:NavWordReportXmlPart[1]/ns0:Header[1]/ns0:Line[1]/ns0:UnitOfMeasure[1]" w:storeItemID="{F8E6B409-31B2-4D97-AE84-96BCAFD95F9F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DC3409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Packt_Sales_Invoice/5011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Packt_Sales_Invoice/50116/'" w:xpath="/ns0:NavWordReportXmlPart[1]/ns0:Header[1]/ns0:Line[1]/ns0:UnitPrice[1]" w:storeItemID="{F8E6B409-31B2-4D97-AE84-96BCAFD95F9F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DC3409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Packt_Sales_Invoice/5011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Packt_Sales_Invoice/50116/'" w:xpath="/ns0:NavWordReportXmlPart[1]/ns0:Header[1]/ns0:Line[1]/ns0:LineDiscountPercentText_Line[1]" w:storeItemID="{F8E6B409-31B2-4D97-AE84-96BCAFD95F9F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DC3409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Packt_Sales_Invoice/5011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Packt_Sales_Invoice/50116/'" w:xpath="/ns0:NavWordReportXmlPart[1]/ns0:Header[1]/ns0:Line[1]/ns0:VATPct_Line[1]" w:storeItemID="{F8E6B409-31B2-4D97-AE84-96BCAFD95F9F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DC3409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Packt_Sales_Invoice/5011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Packt_Sales_Invoice/50116/'" w:xpath="/ns0:NavWordReportXmlPart[1]/ns0:Header[1]/ns0:Line[1]/ns0:LineAmount_Line[1]" w:storeItemID="{F8E6B409-31B2-4D97-AE84-96BCAFD95F9F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DC3409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Packt_Sales_Invoice/50116"/>
          <w:id w:val="1981810996"/>
          <w15:dataBinding w:prefixMappings="xmlns:ns0='urn:microsoft-dynamics-nav/reports/Packt_Sales_Invoice/50116/'" w:xpath="/ns0:NavWordReportXmlPart[1]/ns0:Header[1]/ns0:ReportTotalsLine" w:storeItemID="{F8E6B409-31B2-4D97-AE84-96BCAFD95F9F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Packt_Sales_Invoice/5011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Packt_Sales_Invoice/50116/'" w:xpath="/ns0:NavWordReportXmlPart[1]/ns0:Header[1]/ns0:ReportTotalsLine[1]/ns0:Description_ReportTotalsLine[1]" w:storeItemID="{F8E6B409-31B2-4D97-AE84-96BCAFD95F9F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DC3409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Packt_Sales_Invoice/5011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Packt_Sales_Invoice/50116/'" w:xpath="/ns0:NavWordReportXmlPart[1]/ns0:Header[1]/ns0:ReportTotalsLine[1]/ns0:Amount_ReportTotalsLine[1]" w:storeItemID="{F8E6B409-31B2-4D97-AE84-96BCAFD95F9F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DC3409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Packt_Sales_Invoice/50116"/>
            <w:id w:val="721562155"/>
            <w:placeholder>
              <w:docPart w:val="DefaultPlaceholder_-1854013440"/>
            </w:placeholder>
            <w:dataBinding w:prefixMappings="xmlns:ns0='urn:microsoft-dynamics-nav/reports/Packt_Sales_Invoice/50116/'" w:xpath="/ns0:NavWordReportXmlPart[1]/ns0:Header[1]/ns0:Totals[1]/ns0:TotalAmountExclInclVATText[1]" w:storeItemID="{F8E6B409-31B2-4D97-AE84-96BCAFD95F9F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Packt_Sales_Invoice/50116"/>
            <w:id w:val="74169730"/>
            <w:placeholder>
              <w:docPart w:val="DefaultPlaceholder_-1854013440"/>
            </w:placeholder>
            <w:dataBinding w:prefixMappings="xmlns:ns0='urn:microsoft-dynamics-nav/reports/Packt_Sales_Invoice/50116/'" w:xpath="/ns0:NavWordReportXmlPart[1]/ns0:Header[1]/ns0:Totals[1]/ns0:TotalAmountExclInclVAT[1]" w:storeItemID="{F8E6B409-31B2-4D97-AE84-96BCAFD95F9F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Packt_Sales_Invoice/50116"/>
        <w:id w:val="647710353"/>
        <w:placeholder>
          <w:docPart w:val="DefaultPlaceholder_-1854013440"/>
        </w:placeholder>
        <w:dataBinding w:prefixMappings="xmlns:ns0='urn:microsoft-dynamics-nav/reports/Packt_Sales_Invoice/50116/'" w:xpath="/ns0:NavWordReportXmlPart[1]/ns0:Header[1]/ns0:RemainingAmountText[1]" w:storeItemID="{F8E6B409-31B2-4D97-AE84-96BCAFD95F9F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Packt_Sales_Invoice/50116"/>
            <w:id w:val="1875570075"/>
            <w:placeholder>
              <w:docPart w:val="DefaultPlaceholder_1081868574"/>
            </w:placeholder>
            <w:dataBinding w:prefixMappings="xmlns:ns0='urn:microsoft-dynamics-nav/reports/Packt_Sales_Invoice/50116/'" w:xpath="/ns0:NavWordReportXmlPart[1]/ns0:Header[1]/ns0:VATClauses_Lbl[1]" w:storeItemID="{F8E6B409-31B2-4D97-AE84-96BCAFD95F9F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Packt_Sales_Invoice/50116"/>
            <w:id w:val="-853264483"/>
            <w:placeholder>
              <w:docPart w:val="DefaultPlaceholder_1081868574"/>
            </w:placeholder>
            <w:dataBinding w:prefixMappings="xmlns:ns0='urn:microsoft-dynamics-nav/reports/Packt_Sales_Invoice/50116/'" w:xpath="/ns0:NavWordReportXmlPart[1]/ns0:Header[1]/ns0:VATIdentifier_Lbl[1]" w:storeItemID="{F8E6B409-31B2-4D97-AE84-96BCAFD95F9F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Packt_Sales_Invoice/50116"/>
          <w:id w:val="1234901919"/>
          <w15:dataBinding w:prefixMappings="xmlns:ns0='urn:microsoft-dynamics-nav/reports/Packt_Sales_Invoice/50116/'" w:xpath="/ns0:NavWordReportXmlPart[1]/ns0:Header[1]/ns0:VATClauseLine" w:storeItemID="{F8E6B409-31B2-4D97-AE84-96BCAFD95F9F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Packt_Sales_Invoice/5011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Packt_Sales_Invoice/50116/'" w:xpath="/ns0:NavWordReportXmlPart[1]/ns0:Header[1]/ns0:VATClauseLine[1]/ns0:VATIdentifier_VATClauseLine[1]" w:storeItemID="{F8E6B409-31B2-4D97-AE84-96BCAFD95F9F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DC3409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Packt_Sales_Invoice/5011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Packt_Sales_Invoice/50116/'" w:xpath="/ns0:NavWordReportXmlPart[1]/ns0:Header[1]/ns0:VATClauseLine[1]/ns0:Description_VATClauseLine[1]" w:storeItemID="{F8E6B409-31B2-4D97-AE84-96BCAFD95F9F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DC3409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Packt_Sales_Invoice/5011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Packt_Sales_Invoice/50116/'" w:xpath="/ns0:NavWordReportXmlPart[1]/ns0:Header[1]/ns0:VATClauseLine[1]/ns0:VATAmount_VATClauseLine[1]" w:storeItemID="{F8E6B409-31B2-4D97-AE84-96BCAFD95F9F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DC3409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Packt_Sales_Invoice/50116"/>
          <w:id w:val="-1502423256"/>
          <w15:dataBinding w:prefixMappings="xmlns:ns0='urn:microsoft-dynamics-nav/reports/Packt_Sales_Invoice/50116/'" w:xpath="/ns0:NavWordReportXmlPart[1]/ns0:Header[1]/ns0:LineFee" w:storeItemID="{F8E6B409-31B2-4D97-AE84-96BCAFD95F9F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Packt_Sales_Invoice/5011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Packt_Sales_Invoice/50116/'" w:xpath="/ns0:NavWordReportXmlPart[1]/ns0:Header[1]/ns0:LineFee[1]/ns0:LineFeeCaptionText[1]" w:storeItemID="{F8E6B409-31B2-4D97-AE84-96BCAFD95F9F}"/>
                      <w:text/>
                    </w:sdtPr>
                    <w:sdtContent>
                      <w:p w:rsidR="00D54DEE" w:rsidP="00DC3409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Packt_Sales_Invoice/50116"/>
        <w:id w:val="940566818"/>
        <w15:dataBinding w:prefixMappings="xmlns:ns0='urn:microsoft-dynamics-nav/reports/Packt_Sales_Invoice/50116/'" w:xpath="/ns0:NavWordReportXmlPart[1]/ns0:Header[1]/ns0:PaymentReportingArgument" w:storeItemID="{F8E6B409-31B2-4D97-AE84-96BCAFD95F9F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Packt_Sales_Invoice/50116"/>
                <w:id w:val="-804161553"/>
                <w:dataBinding w:prefixMappings="xmlns:ns0='urn:microsoft-dynamics-nav/reports/Packt_Sales_Invoice/50116/'" w:xpath="/ns0:NavWordReportXmlPart[1]/ns0:Header[1]/ns0:PaymentReportingArgument[1]/ns0:PaymentServiceLogo[1]" w:storeItemID="{F8E6B409-31B2-4D97-AE84-96BCAFD95F9F}"/>
                <w:picture/>
              </w:sdtPr>
              <w:sdtContent>
                <w:p w:rsidR="00123A7D" w:rsidP="00DC3409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Packt_Sales_Invoice/5011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Packt_Sales_Invoice/50116/'" w:xpath="/ns0:NavWordReportXmlPart[1]/ns0:Header[1]/ns0:PaymentReportingArgument[1]/ns0:PaymentServiceText_Url[1]" w:storeItemID="{F8E6B409-31B2-4D97-AE84-96BCAFD95F9F}"/>
                <w:text/>
              </w:sdtPr>
              <w:sdtContent>
                <w:p w:rsidRPr="00123A7D" w:rsidR="00245B0E" w:rsidP="00DC3409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B1193" w:rsidP="00E40C63" w:rsidRDefault="000B1193" w14:paraId="5705370C" w14:textId="77777777">
      <w:pPr>
        <w:spacing w:after="0"/>
      </w:pPr>
      <w:r>
        <w:separator/>
      </w:r>
    </w:p>
  </w:endnote>
  <w:endnote w:type="continuationSeparator" w:id="0">
    <w:p w:rsidR="000B1193" w:rsidP="00E40C63" w:rsidRDefault="000B1193" w14:paraId="515677D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DAutomation2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Packt_Sales_Invoice/5011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Packt_Sales_Invoice/50116/'" w:xpath="/ns0:NavWordReportXmlPart[1]/ns0:Header[1]/ns0:CompanyLegalStatement[1]" w:storeItemID="{F8E6B409-31B2-4D97-AE84-96BCAFD95F9F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Packt_Sales_Invoice/50116"/>
          <w:id w:val="1896625259"/>
          <w:placeholder>
            <w:docPart w:val="054778FD3B804B0395E33E0348229CE9"/>
          </w:placeholder>
          <w:dataBinding w:prefixMappings="xmlns:ns0='urn:microsoft-dynamics-nav/reports/Packt_Sales_Invoice/50116/'" w:xpath="/ns0:NavWordReportXmlPart[1]/ns0:Header[1]/ns0:CompanyLegalStatement[1]" w:storeItemID="{F8E6B409-31B2-4D97-AE84-96BCAFD95F9F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Packt_Sales_Invoice/50116"/>
          <w:id w:val="1000698169"/>
          <w:placeholder>
            <w:docPart w:val="5B0A98CDBECA4FC3BC7918DD25E7F753"/>
          </w:placeholder>
          <w:dataBinding w:prefixMappings="xmlns:ns0='urn:microsoft-dynamics-nav/reports/Packt_Sales_Invoice/50116/'" w:xpath="/ns0:NavWordReportXmlPart[1]/ns0:Header[1]/ns0:CompanyVATRegistrationNo_Lbl[1]" w:storeItemID="{F8E6B409-31B2-4D97-AE84-96BCAFD95F9F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Packt_Sales_Invoice/50116"/>
          <w:id w:val="-23945152"/>
          <w:placeholder>
            <w:docPart w:val="38D3127B98B147CAAFA424A5F82950C8"/>
          </w:placeholder>
          <w:dataBinding w:prefixMappings="xmlns:ns0='urn:microsoft-dynamics-nav/reports/Packt_Sales_Invoice/50116/'" w:xpath="/ns0:NavWordReportXmlPart[1]/ns0:Header[1]/ns0:HomePage_Header_Lbl[1]" w:storeItemID="{F8E6B409-31B2-4D97-AE84-96BCAFD95F9F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Packt_Sales_Invoice/50116"/>
          <w:id w:val="560367384"/>
          <w:placeholder>
            <w:docPart w:val="A81DB1F39E204D46A84F95F9F080C66B"/>
          </w:placeholder>
          <w:dataBinding w:prefixMappings="xmlns:ns0='urn:microsoft-dynamics-nav/reports/Packt_Sales_Invoice/50116/'" w:xpath="/ns0:NavWordReportXmlPart[1]/ns0:Header[1]/ns0:CompanyPhoneNo_Lbl[1]" w:storeItemID="{F8E6B409-31B2-4D97-AE84-96BCAFD95F9F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Packt_Sales_Invoice/50116"/>
          <w:id w:val="-272474917"/>
          <w:placeholder>
            <w:docPart w:val="7F8B9C0B253F40E1A624578D9A23ECDD"/>
          </w:placeholder>
          <w:dataBinding w:prefixMappings="xmlns:ns0='urn:microsoft-dynamics-nav/reports/Packt_Sales_Invoice/50116/'" w:xpath="/ns0:NavWordReportXmlPart[1]/ns0:Header[1]/ns0:EMail_Header_Lbl[1]" w:storeItemID="{F8E6B409-31B2-4D97-AE84-96BCAFD95F9F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Packt_Sales_Invoice/50116"/>
          <w:id w:val="-1968960596"/>
          <w:placeholder>
            <w:docPart w:val="542B45161D324E28AEE5E66E927497EC"/>
          </w:placeholder>
          <w:dataBinding w:prefixMappings="xmlns:ns0='urn:microsoft-dynamics-nav/reports/Packt_Sales_Invoice/50116/'" w:xpath="/ns0:NavWordReportXmlPart[1]/ns0:Header[1]/ns0:CompanyVATRegistrationNo[1]" w:storeItemID="{F8E6B409-31B2-4D97-AE84-96BCAFD95F9F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Packt_Sales_Invoice/50116"/>
          <w:id w:val="412437649"/>
          <w:placeholder>
            <w:docPart w:val="67B453FC7B04421CBE247EE125419382"/>
          </w:placeholder>
          <w:dataBinding w:prefixMappings="xmlns:ns0='urn:microsoft-dynamics-nav/reports/Packt_Sales_Invoice/50116/'" w:xpath="/ns0:NavWordReportXmlPart[1]/ns0:Header[1]/ns0:CompanyHomePage[1]" w:storeItemID="{F8E6B409-31B2-4D97-AE84-96BCAFD95F9F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Packt_Sales_Invoice/50116"/>
          <w:id w:val="-1162540195"/>
          <w:placeholder>
            <w:docPart w:val="4FD74BEB63934A8DB0749BA4D6B083ED"/>
          </w:placeholder>
          <w:dataBinding w:prefixMappings="xmlns:ns0='urn:microsoft-dynamics-nav/reports/Packt_Sales_Invoice/50116/'" w:xpath="/ns0:NavWordReportXmlPart[1]/ns0:Header[1]/ns0:CompanyPhoneNo[1]" w:storeItemID="{F8E6B409-31B2-4D97-AE84-96BCAFD95F9F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Packt_Sales_Invoice/50116"/>
          <w:id w:val="860396444"/>
          <w:placeholder>
            <w:docPart w:val="54068B715CF34F89A307530FB3EFB91B"/>
          </w:placeholder>
          <w:dataBinding w:prefixMappings="xmlns:ns0='urn:microsoft-dynamics-nav/reports/Packt_Sales_Invoice/50116/'" w:xpath="/ns0:NavWordReportXmlPart[1]/ns0:Header[1]/ns0:CompanyEMail[1]" w:storeItemID="{F8E6B409-31B2-4D97-AE84-96BCAFD95F9F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Packt_Sales_Invoice/50116"/>
          <w:id w:val="536472809"/>
          <w:placeholder>
            <w:docPart w:val="AF51C37BE9C544C0B02CEF6870C757E4"/>
          </w:placeholder>
          <w:dataBinding w:prefixMappings="xmlns:ns0='urn:microsoft-dynamics-nav/reports/Packt_Sales_Invoice/50116/'" w:xpath="/ns0:NavWordReportXmlPart[1]/ns0:Header[1]/ns0:CompanyBankName[1]" w:storeItemID="{F8E6B409-31B2-4D97-AE84-96BCAFD95F9F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Packt_Sales_Invoice/50116"/>
          <w:id w:val="72087598"/>
          <w:placeholder>
            <w:docPart w:val="8BB73B2AFE6D4228987D25F8338CE8D7"/>
          </w:placeholder>
          <w:dataBinding w:prefixMappings="xmlns:ns0='urn:microsoft-dynamics-nav/reports/Packt_Sales_Invoice/50116/'" w:xpath="/ns0:NavWordReportXmlPart[1]/ns0:Header[1]/ns0:CompanyIBAN_Lbl[1]" w:storeItemID="{F8E6B409-31B2-4D97-AE84-96BCAFD95F9F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Packt_Sales_Invoice/50116"/>
          <w:id w:val="-687442409"/>
          <w:placeholder>
            <w:docPart w:val="07CDFF1FA1804FACA6815EAA30AEA205"/>
          </w:placeholder>
          <w:dataBinding w:prefixMappings="xmlns:ns0='urn:microsoft-dynamics-nav/reports/Packt_Sales_Invoice/50116/'" w:xpath="/ns0:NavWordReportXmlPart[1]/ns0:Header[1]/ns0:CompanySWIFT_Lbl[1]" w:storeItemID="{F8E6B409-31B2-4D97-AE84-96BCAFD95F9F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Packt_Sales_Invoice/50116"/>
          <w:id w:val="-1395651447"/>
          <w:placeholder>
            <w:docPart w:val="C6D430F265AB42D5A18429D7044A0AD9"/>
          </w:placeholder>
          <w:dataBinding w:prefixMappings="xmlns:ns0='urn:microsoft-dynamics-nav/reports/Packt_Sales_Invoice/50116/'" w:xpath="/ns0:NavWordReportXmlPart[1]/ns0:Header[1]/ns0:CompanyGiroNo_Lbl[1]" w:storeItemID="{F8E6B409-31B2-4D97-AE84-96BCAFD95F9F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Packt_Sales_Invoice/50116"/>
              <w:id w:val="800194651"/>
              <w:placeholder>
                <w:docPart w:val="405406A4FC564D2182F4A115F0F9E0CF"/>
              </w:placeholder>
              <w:dataBinding w:prefixMappings="xmlns:ns0='urn:microsoft-dynamics-nav/reports/Packt_Sales_Invoice/50116/'" w:xpath="/ns0:NavWordReportXmlPart[1]/ns0:Header[1]/ns0:CompanyBankBranchNo[1]" w:storeItemID="{F8E6B409-31B2-4D97-AE84-96BCAFD95F9F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Packt_Sales_Invoice/50116"/>
              <w:id w:val="-578668554"/>
              <w:placeholder>
                <w:docPart w:val="BB7EA51D2D6D4A77A524CEE5744643E8"/>
              </w:placeholder>
              <w:dataBinding w:prefixMappings="xmlns:ns0='urn:microsoft-dynamics-nav/reports/Packt_Sales_Invoice/50116/'" w:xpath="/ns0:NavWordReportXmlPart[1]/ns0:Header[1]/ns0:CompanyBankAccountNo[1]" w:storeItemID="{F8E6B409-31B2-4D97-AE84-96BCAFD95F9F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Packt_Sales_Invoice/50116"/>
          <w:id w:val="513045610"/>
          <w:placeholder>
            <w:docPart w:val="EFC7A9B9C4594CF8B0D6449E717EF56F"/>
          </w:placeholder>
          <w:dataBinding w:prefixMappings="xmlns:ns0='urn:microsoft-dynamics-nav/reports/Packt_Sales_Invoice/50116/'" w:xpath="/ns0:NavWordReportXmlPart[1]/ns0:Header[1]/ns0:CompanyIBAN[1]" w:storeItemID="{F8E6B409-31B2-4D97-AE84-96BCAFD95F9F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Packt_Sales_Invoice/50116"/>
          <w:id w:val="1536079020"/>
          <w:placeholder>
            <w:docPart w:val="A3D56298C27C447A84E225A91C2B10E0"/>
          </w:placeholder>
          <w:dataBinding w:prefixMappings="xmlns:ns0='urn:microsoft-dynamics-nav/reports/Packt_Sales_Invoice/50116/'" w:xpath="/ns0:NavWordReportXmlPart[1]/ns0:Header[1]/ns0:CompanySWIFT[1]" w:storeItemID="{F8E6B409-31B2-4D97-AE84-96BCAFD95F9F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Packt_Sales_Invoice/50116"/>
          <w:id w:val="-1971888300"/>
          <w:placeholder>
            <w:docPart w:val="7854EDE10DC34A08B41378DE66AE7F7B"/>
          </w:placeholder>
          <w:dataBinding w:prefixMappings="xmlns:ns0='urn:microsoft-dynamics-nav/reports/Packt_Sales_Invoice/50116/'" w:xpath="/ns0:NavWordReportXmlPart[1]/ns0:Header[1]/ns0:CompanyGiroNo[1]" w:storeItemID="{F8E6B409-31B2-4D97-AE84-96BCAFD95F9F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B1193" w:rsidP="00E40C63" w:rsidRDefault="000B1193" w14:paraId="6EA99AC4" w14:textId="77777777">
      <w:pPr>
        <w:spacing w:after="0"/>
      </w:pPr>
      <w:r>
        <w:separator/>
      </w:r>
    </w:p>
  </w:footnote>
  <w:footnote w:type="continuationSeparator" w:id="0">
    <w:p w:rsidR="000B1193" w:rsidP="00E40C63" w:rsidRDefault="000B1193" w14:paraId="3F9FC0C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DC3409" w:rsidR="00C43401" w:rsidTr="00772EA7" w14:paraId="1BD680FE" w14:textId="77777777">
      <w:tc>
        <w:tcPr>
          <w:tcW w:w="2929" w:type="pct"/>
        </w:tcPr>
        <w:p w:rsidRPr="005911B1" w:rsidR="00C43401" w:rsidP="00C43401" w:rsidRDefault="00000000" w14:paraId="30E8CFF0" w14:textId="77777777">
          <w:pPr>
            <w:rPr>
              <w:rStyle w:val="Strong"/>
              <w:lang w:val="it-IT"/>
            </w:rPr>
          </w:pPr>
          <w:sdt>
            <w:sdtPr>
              <w:rPr>
                <w:rStyle w:val="Strong"/>
                <w:lang w:val="it-IT"/>
              </w:rPr>
              <w:alias w:val="#Nav: /Header/DocumentTitle_Lbl"/>
              <w:tag w:val="#Nav: Packt_Sales_Invoice/50116"/>
              <w:id w:val="1118172250"/>
              <w:placeholder>
                <w:docPart w:val="85F17D8968A64DA6A4F66CAAC909213D"/>
              </w:placeholder>
              <w:dataBinding w:prefixMappings="xmlns:ns0='urn:microsoft-dynamics-nav/reports/Packt_Sales_Invoice/50116/'" w:xpath="/ns0:NavWordReportXmlPart[1]/ns0:Header[1]/ns0:DocumentTitle_Lbl[1]" w:storeItemID="{F8E6B409-31B2-4D97-AE84-96BCAFD95F9F}"/>
              <w:text/>
            </w:sdtPr>
            <w:sdtContent>
              <w:r w:rsidRPr="005911B1" w:rsidR="00C43401">
                <w:rPr>
                  <w:rStyle w:val="Strong"/>
                  <w:lang w:val="it-IT"/>
                </w:rPr>
                <w:t>DocumentTitle_Lbl</w:t>
              </w:r>
            </w:sdtContent>
          </w:sdt>
          <w:r w:rsidRPr="005911B1" w:rsidR="00C43401">
            <w:rPr>
              <w:rStyle w:val="Strong"/>
              <w:lang w:val="it-IT"/>
            </w:rPr>
            <w:t xml:space="preserve"> </w:t>
          </w:r>
          <w:sdt>
            <w:sdtPr>
              <w:rPr>
                <w:rStyle w:val="Strong"/>
                <w:lang w:val="it-IT"/>
              </w:rPr>
              <w:alias w:val="#Nav: /Header/DocumentNo"/>
              <w:tag w:val="#Nav: Packt_Sales_Invoice/50116"/>
              <w:id w:val="-1792285139"/>
              <w:placeholder>
                <w:docPart w:val="85F17D8968A64DA6A4F66CAAC909213D"/>
              </w:placeholder>
              <w:dataBinding w:prefixMappings="xmlns:ns0='urn:microsoft-dynamics-nav/reports/Packt_Sales_Invoice/50116/'" w:xpath="/ns0:NavWordReportXmlPart[1]/ns0:Header[1]/ns0:DocumentNo[1]" w:storeItemID="{F8E6B409-31B2-4D97-AE84-96BCAFD95F9F}"/>
              <w:text/>
            </w:sdtPr>
            <w:sdtContent>
              <w:r w:rsidRPr="005911B1" w:rsidR="00C43401">
                <w:rPr>
                  <w:rStyle w:val="Strong"/>
                  <w:lang w:val="it-IT"/>
                </w:rPr>
                <w:t>DocumentNo</w:t>
              </w:r>
            </w:sdtContent>
          </w:sdt>
        </w:p>
        <w:sdt>
          <w:sdtPr>
            <w:rPr>
              <w:lang w:val="it-IT"/>
            </w:rPr>
            <w:alias w:val="#Nav: /Header/DocumentDate"/>
            <w:tag w:val="#Nav: Packt_Sales_Invoice/50116"/>
            <w:id w:val="-1183590736"/>
            <w:placeholder>
              <w:docPart w:val="647FBC123D0D4A4C8824A50443E4DFC1"/>
            </w:placeholder>
            <w:dataBinding w:prefixMappings="xmlns:ns0='urn:microsoft-dynamics-nav/reports/Packt_Sales_Invoice/50116/'" w:xpath="/ns0:NavWordReportXmlPart[1]/ns0:Header[1]/ns0:DocumentDate[1]" w:storeItemID="{F8E6B409-31B2-4D97-AE84-96BCAFD95F9F}"/>
            <w:text/>
          </w:sdtPr>
          <w:sdtContent>
            <w:p w:rsidRPr="005911B1" w:rsidR="00C43401" w:rsidP="00C43401" w:rsidRDefault="00C43401" w14:paraId="6E7DE9F3" w14:textId="77777777">
              <w:pPr>
                <w:pStyle w:val="NoSpacing"/>
                <w:rPr>
                  <w:lang w:val="it-IT"/>
                </w:rPr>
              </w:pPr>
              <w:r w:rsidRPr="005911B1">
                <w:rPr>
                  <w:lang w:val="it-IT"/>
                </w:rPr>
                <w:t>DocumentDate</w:t>
              </w:r>
            </w:p>
          </w:sdtContent>
        </w:sdt>
        <w:p w:rsidRPr="005911B1" w:rsidR="00C43401" w:rsidP="00C43401" w:rsidRDefault="00000000" w14:paraId="6F84FF38" w14:textId="77777777">
          <w:pPr>
            <w:pStyle w:val="NoSpacing"/>
            <w:rPr>
              <w:b/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Packt_Sales_Invoice/50116"/>
              <w:id w:val="-1719745130"/>
              <w:placeholder>
                <w:docPart w:val="85F17D8968A64DA6A4F66CAAC909213D"/>
              </w:placeholder>
              <w:dataBinding w:prefixMappings="xmlns:ns0='urn:microsoft-dynamics-nav/reports/Packt_Sales_Invoice/50116/'" w:xpath="/ns0:NavWordReportXmlPart[1]/ns0:Header[1]/ns0:Page_Lbl[1]" w:storeItemID="{F8E6B409-31B2-4D97-AE84-96BCAFD95F9F}"/>
              <w:text/>
            </w:sdtPr>
            <w:sdtContent>
              <w:r w:rsidRPr="005911B1" w:rsidR="00C43401">
                <w:rPr>
                  <w:lang w:val="it-IT"/>
                </w:rPr>
                <w:t>Page_Lbl</w:t>
              </w:r>
            </w:sdtContent>
          </w:sdt>
          <w:r w:rsidRPr="005911B1" w:rsidR="00C43401">
            <w:rPr>
              <w:lang w:val="it-IT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5911B1" w:rsidR="00C43401">
            <w:rPr>
              <w:bCs/>
              <w:lang w:val="it-IT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5911B1" w:rsidR="004406A0">
            <w:rPr>
              <w:bCs/>
              <w:noProof/>
              <w:lang w:val="it-IT"/>
            </w:rPr>
            <w:t>2</w:t>
          </w:r>
          <w:r w:rsidRPr="00204F31" w:rsidR="00C43401">
            <w:rPr>
              <w:bCs/>
            </w:rPr>
            <w:fldChar w:fldCharType="end"/>
          </w:r>
          <w:r w:rsidRPr="005911B1" w:rsidR="00C43401">
            <w:rPr>
              <w:lang w:val="it-IT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5911B1" w:rsidR="00C43401">
            <w:rPr>
              <w:bCs/>
              <w:lang w:val="it-IT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5911B1" w:rsidR="004406A0">
            <w:rPr>
              <w:bCs/>
              <w:noProof/>
              <w:lang w:val="it-IT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5911B1" w:rsidR="00C43401" w:rsidP="00C43401" w:rsidRDefault="00C43401" w14:paraId="5C3FEF91" w14:textId="77777777">
          <w:pPr>
            <w:pStyle w:val="Header"/>
            <w:jc w:val="right"/>
            <w:rPr>
              <w:b/>
              <w:lang w:val="it-IT"/>
            </w:rPr>
          </w:pPr>
        </w:p>
      </w:tc>
    </w:tr>
  </w:tbl>
  <w:p w:rsidRPr="005911B1" w:rsidR="00D6006D" w:rsidP="00D6006D" w:rsidRDefault="00D6006D" w14:paraId="0F1F58A8" w14:textId="77777777">
    <w:pPr>
      <w:pStyle w:val="Header"/>
      <w:ind w:right="141"/>
      <w:rPr>
        <w:b/>
        <w:sz w:val="12"/>
        <w:szCs w:val="12"/>
        <w:lang w:val="it-IT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5911B1" w:rsidR="00C43401" w:rsidP="00C43401" w:rsidRDefault="00000000" w14:paraId="3375722D" w14:textId="77777777">
          <w:pPr>
            <w:pStyle w:val="Title"/>
            <w:rPr>
              <w:lang w:val="it-IT"/>
            </w:rPr>
          </w:pPr>
          <w:sdt>
            <w:sdtPr>
              <w:rPr>
                <w:lang w:val="it-IT"/>
              </w:rPr>
              <w:alias w:val="#Nav: /Header/DocumentTitle_Lbl"/>
              <w:tag w:val="#Nav: Packt_Sales_Invoice/50116"/>
              <w:id w:val="-243725382"/>
              <w:placeholder>
                <w:docPart w:val="4BD5A61B1BCB450480F0D2A5ABE0F40B"/>
              </w:placeholder>
              <w:dataBinding w:prefixMappings="xmlns:ns0='urn:microsoft-dynamics-nav/reports/Packt_Sales_Invoice/50116/'" w:xpath="/ns0:NavWordReportXmlPart[1]/ns0:Header[1]/ns0:DocumentTitle_Lbl[1]" w:storeItemID="{F8E6B409-31B2-4D97-AE84-96BCAFD95F9F}"/>
              <w:text/>
            </w:sdtPr>
            <w:sdtContent>
              <w:r w:rsidRPr="005911B1" w:rsidR="00C43401">
                <w:rPr>
                  <w:lang w:val="it-IT"/>
                </w:rPr>
                <w:t>DocumentTitle_Lbl</w:t>
              </w:r>
            </w:sdtContent>
          </w:sdt>
          <w:r w:rsidRPr="005911B1" w:rsidR="00C43401">
            <w:rPr>
              <w:lang w:val="it-IT"/>
            </w:rPr>
            <w:t xml:space="preserve"> </w:t>
          </w:r>
          <w:sdt>
            <w:sdtPr>
              <w:rPr>
                <w:lang w:val="it-IT"/>
              </w:rPr>
              <w:alias w:val="#Nav: /Header/DocumentNo"/>
              <w:tag w:val="#Nav: Packt_Sales_Invoice/50116"/>
              <w:id w:val="468630016"/>
              <w:placeholder>
                <w:docPart w:val="4BD5A61B1BCB450480F0D2A5ABE0F40B"/>
              </w:placeholder>
              <w:dataBinding w:prefixMappings="xmlns:ns0='urn:microsoft-dynamics-nav/reports/Packt_Sales_Invoice/50116/'" w:xpath="/ns0:NavWordReportXmlPart[1]/ns0:Header[1]/ns0:DocumentNo[1]" w:storeItemID="{F8E6B409-31B2-4D97-AE84-96BCAFD95F9F}"/>
              <w:text/>
            </w:sdtPr>
            <w:sdtContent>
              <w:r w:rsidRPr="005911B1" w:rsidR="00C43401">
                <w:rPr>
                  <w:lang w:val="it-IT"/>
                </w:rPr>
                <w:t>DocumentNo</w:t>
              </w:r>
            </w:sdtContent>
          </w:sdt>
        </w:p>
        <w:sdt>
          <w:sdtPr>
            <w:rPr>
              <w:lang w:val="it-IT"/>
            </w:rPr>
            <w:alias w:val="#Nav: /Header/DocumentDate"/>
            <w:tag w:val="#Nav: Packt_Sales_Invoice/50116"/>
            <w:id w:val="-386421384"/>
            <w:placeholder>
              <w:docPart w:val="BC4B939BA08A40B1A8E2349E00F308FC"/>
            </w:placeholder>
            <w:dataBinding w:prefixMappings="xmlns:ns0='urn:microsoft-dynamics-nav/reports/Packt_Sales_Invoice/50116/'" w:xpath="/ns0:NavWordReportXmlPart[1]/ns0:Header[1]/ns0:DocumentDate[1]" w:storeItemID="{F8E6B409-31B2-4D97-AE84-96BCAFD95F9F}"/>
            <w:text/>
          </w:sdtPr>
          <w:sdtContent>
            <w:p w:rsidRPr="005911B1" w:rsidR="00C43401" w:rsidP="00C43401" w:rsidRDefault="00C43401" w14:paraId="3BA9F0CE" w14:textId="77777777">
              <w:pPr>
                <w:pStyle w:val="Subtitle"/>
                <w:rPr>
                  <w:lang w:val="it-IT"/>
                </w:rPr>
              </w:pPr>
              <w:r w:rsidRPr="005911B1">
                <w:rPr>
                  <w:lang w:val="it-IT"/>
                </w:rPr>
                <w:t>DocumentDate</w:t>
              </w:r>
            </w:p>
          </w:sdtContent>
        </w:sdt>
        <w:p w:rsidRPr="005911B1" w:rsidR="00C43401" w:rsidP="00C43401" w:rsidRDefault="00000000" w14:paraId="0187DB1E" w14:textId="77777777">
          <w:pPr>
            <w:pStyle w:val="Subtitle"/>
            <w:rPr>
              <w:bCs/>
              <w:lang w:val="it-IT"/>
            </w:rPr>
          </w:pPr>
          <w:sdt>
            <w:sdtPr>
              <w:rPr>
                <w:lang w:val="it-IT"/>
              </w:rPr>
              <w:alias w:val="#Nav: /Header/Page_Lbl"/>
              <w:tag w:val="#Nav: Packt_Sales_Invoice/50116"/>
              <w:id w:val="799797659"/>
              <w:placeholder>
                <w:docPart w:val="4BD5A61B1BCB450480F0D2A5ABE0F40B"/>
              </w:placeholder>
              <w:dataBinding w:prefixMappings="xmlns:ns0='urn:microsoft-dynamics-nav/reports/Packt_Sales_Invoice/50116/'" w:xpath="/ns0:NavWordReportXmlPart[1]/ns0:Header[1]/ns0:Page_Lbl[1]" w:storeItemID="{F8E6B409-31B2-4D97-AE84-96BCAFD95F9F}"/>
              <w:text/>
            </w:sdtPr>
            <w:sdtContent>
              <w:r w:rsidRPr="005911B1" w:rsidR="00C43401">
                <w:rPr>
                  <w:lang w:val="it-IT"/>
                </w:rPr>
                <w:t>Page_Lbl</w:t>
              </w:r>
            </w:sdtContent>
          </w:sdt>
          <w:r w:rsidRPr="005911B1" w:rsidR="00C43401">
            <w:rPr>
              <w:lang w:val="it-IT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5911B1" w:rsidR="00C43401">
            <w:rPr>
              <w:bCs/>
              <w:lang w:val="it-IT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5911B1" w:rsidR="004406A0">
            <w:rPr>
              <w:bCs/>
              <w:noProof/>
              <w:lang w:val="it-IT"/>
            </w:rPr>
            <w:t>1</w:t>
          </w:r>
          <w:r w:rsidRPr="00204F31" w:rsidR="00C43401">
            <w:rPr>
              <w:bCs/>
            </w:rPr>
            <w:fldChar w:fldCharType="end"/>
          </w:r>
          <w:r w:rsidRPr="005911B1" w:rsidR="00C43401">
            <w:rPr>
              <w:lang w:val="it-IT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5911B1" w:rsidR="00C43401">
            <w:rPr>
              <w:bCs/>
              <w:lang w:val="it-IT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5911B1" w:rsidR="004406A0">
            <w:rPr>
              <w:bCs/>
              <w:noProof/>
              <w:lang w:val="it-IT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5911B1" w:rsidR="00C43401" w:rsidP="00C43401" w:rsidRDefault="00C43401" w14:paraId="53EDBDED" w14:textId="77777777">
          <w:pPr>
            <w:pStyle w:val="Header"/>
            <w:rPr>
              <w:b/>
              <w:lang w:val="it-IT"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Packt_Sales_Invoice/50116"/>
              <w:id w:val="795027538"/>
              <w:dataBinding w:prefixMappings="xmlns:ns0='urn:microsoft-dynamics-nav/reports/Packt_Sales_Invoice/50116/'" w:xpath="/ns0:NavWordReportXmlPart[1]/ns0:Header[1]/ns0:CompanyPicture[1]" w:storeItemID="{F8E6B409-31B2-4D97-AE84-96BCAFD95F9F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B1193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11B1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2B9A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C3409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DAutomation2D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3F3D04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256D8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P a c k t _ S a l e s _ I n v o i c e / 5 0 1 1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P K T E n c o d e d S t r i n g > P K T E n c o d e d S t r i n g < / P K T E n c o d e d S t r i n g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E6B409-31B2-4D97-AE84-96BCAFD95F9F}">
  <ds:schemaRefs>
    <ds:schemaRef ds:uri="urn:microsoft-dynamics-nav/reports/Packt_Sales_Invoice/5011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2023-02-13T17:09:00Z</dcterms:modified>
</cp:coreProperties>
</file>